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B82D" w14:textId="39428093" w:rsidR="00021C04" w:rsidRDefault="00D76AB2">
      <w:r>
        <w:rPr>
          <w:noProof/>
        </w:rPr>
        <w:drawing>
          <wp:anchor distT="0" distB="0" distL="114300" distR="114300" simplePos="0" relativeHeight="251657216" behindDoc="1" locked="0" layoutInCell="1" allowOverlap="1" wp14:anchorId="3BE31024" wp14:editId="10EEF84B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229"/>
      </w:tblGrid>
      <w:tr w:rsidR="00021C04" w14:paraId="3246B82C" w14:textId="77777777" w:rsidTr="00A1111B">
        <w:trPr>
          <w:trHeight w:val="7553"/>
        </w:trPr>
        <w:tc>
          <w:tcPr>
            <w:tcW w:w="12229" w:type="dxa"/>
          </w:tcPr>
          <w:p w14:paraId="057D482E" w14:textId="77777777" w:rsidR="00021C04" w:rsidRDefault="00D76AB2" w:rsidP="00D76AB2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8061A" wp14:editId="75CBE6D2">
                      <wp:extent cx="6657975" cy="8962221"/>
                      <wp:effectExtent l="0" t="0" r="9525" b="0"/>
                      <wp:docPr id="9" name="Group 9" descr="Title and text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8962221"/>
                                <a:chOff x="0" y="0"/>
                                <a:chExt cx="6657975" cy="8962221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139691" y="3298825"/>
                                  <a:ext cx="410528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A806A6" w14:textId="0A2BF0E1" w:rsidR="00D76AB2" w:rsidRPr="00873F31" w:rsidRDefault="00873F31" w:rsidP="00873F31">
                                    <w:pPr>
                                      <w:pStyle w:val="Title"/>
                                      <w:rPr>
                                        <w:sz w:val="72"/>
                                        <w:szCs w:val="52"/>
                                      </w:rPr>
                                    </w:pPr>
                                    <w:r w:rsidRPr="00873F31">
                                      <w:rPr>
                                        <w:sz w:val="72"/>
                                        <w:szCs w:val="52"/>
                                      </w:rPr>
                                      <w:t>SUMMER PROJECT</w:t>
                                    </w:r>
                                  </w:p>
                                  <w:p w14:paraId="5413C719" w14:textId="6E585C8A" w:rsidR="00D76AB2" w:rsidRPr="00873F31" w:rsidRDefault="00873F31" w:rsidP="000B4502">
                                    <w:pPr>
                                      <w:pStyle w:val="Subtitle"/>
                                      <w:rPr>
                                        <w:sz w:val="9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28"/>
                                      </w:rPr>
                                      <w:t>Frontend Web-d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27B925" w14:textId="2E992707" w:rsidR="00D76AB2" w:rsidRDefault="00873F31" w:rsidP="00D76AB2">
                                    <w:pPr>
                                      <w:pStyle w:val="Heading1"/>
                                      <w:ind w:left="720"/>
                                    </w:pPr>
                                    <w:r>
                                      <w:t>Gurjot Singh</w:t>
                                    </w:r>
                                  </w:p>
                                  <w:p w14:paraId="6BF682E7" w14:textId="6B936302" w:rsidR="00D76AB2" w:rsidRDefault="00873F31" w:rsidP="00D76AB2">
                                    <w:pPr>
                                      <w:pStyle w:val="Heading2"/>
                                      <w:ind w:left="720"/>
                                    </w:pPr>
                                    <w:r>
                                      <w:t>UE218043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0" y="4866939"/>
                                  <a:ext cx="6657975" cy="4095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41D50F" w14:textId="0425EE22" w:rsidR="00D76AB2" w:rsidRDefault="001C40E9" w:rsidP="00D76AB2">
                                    <w:r>
                                      <w:t>This project is part of my Summer Training Project. The Project is based on front end web-development using HTML and CSS. In this project I have tried replicate webpage of a shopping website with obviously some changes of my own. This project was a great way for me to under</w:t>
                                    </w:r>
                                    <w:r w:rsidR="00DE692F">
                                      <w:t>stand HTML and learn CSS from very basics.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14:paraId="2C79668B" w14:textId="77777777" w:rsidR="00DE692F" w:rsidRPr="001D2A9A" w:rsidRDefault="00DE692F" w:rsidP="00A1111B">
                                    <w:pPr>
                                      <w:pStyle w:val="Heading2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1D2A9A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Synopsis: </w:t>
                                    </w:r>
                                  </w:p>
                                  <w:p w14:paraId="0F3AC1FE" w14:textId="5974F8E0" w:rsidR="00DE692F" w:rsidRDefault="00DE692F" w:rsidP="00DE692F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The Project contains of a main webpage.</w:t>
                                    </w:r>
                                  </w:p>
                                  <w:p w14:paraId="777C96B1" w14:textId="542E60BC" w:rsidR="00DE692F" w:rsidRDefault="00DE692F" w:rsidP="00DE692F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The main webpage is then divided into three frames using &lt;iframe&gt; tag of HTML.</w:t>
                                    </w:r>
                                  </w:p>
                                  <w:p w14:paraId="1241EB02" w14:textId="44E0319F" w:rsidR="00DE692F" w:rsidRDefault="000048BC" w:rsidP="001D2A9A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The three frames are the </w:t>
                                    </w:r>
                                    <w:r w:rsidR="001D2A9A">
                                      <w:t>top-bar</w:t>
                                    </w:r>
                                    <w:r>
                                      <w:t xml:space="preserve"> the sidebar and the main category page. The main page also </w:t>
                                    </w:r>
                                    <w:r w:rsidR="001D2A9A">
                                      <w:t>contains</w:t>
                                    </w:r>
                                    <w:r>
                                      <w:t xml:space="preserve"> some of its own text and a bottom section with a table consisting appropriate links.</w:t>
                                    </w:r>
                                  </w:p>
                                  <w:p w14:paraId="7F040554" w14:textId="1C36D87F" w:rsidR="000048BC" w:rsidRDefault="000048BC" w:rsidP="001D2A9A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Below this bottom section there is a banner entered using &lt;marquee</w:t>
                                    </w:r>
                                    <w:r w:rsidR="001D2A9A">
                                      <w:t>&gt; tag</w:t>
                                    </w:r>
                                    <w:r>
                                      <w:t>.</w:t>
                                    </w:r>
                                  </w:p>
                                  <w:p w14:paraId="1A6E4831" w14:textId="5C414F54" w:rsidR="00D76AB2" w:rsidRDefault="000048BC" w:rsidP="001D2A9A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this project HTML is used to design the basic Webpage</w:t>
                                    </w:r>
                                    <w:r w:rsidR="001D2A9A">
                                      <w:t xml:space="preserve"> while CSS is used to style it afterwards.</w:t>
                                    </w:r>
                                  </w:p>
                                  <w:p w14:paraId="508D1E55" w14:textId="5BBA5630" w:rsidR="001D2A9A" w:rsidRDefault="001D2A9A" w:rsidP="001D2A9A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Inline CSS is used at very few but appropriate places.</w:t>
                                    </w:r>
                                  </w:p>
                                  <w:p w14:paraId="168954E5" w14:textId="2623BE54" w:rsidR="001D2A9A" w:rsidRDefault="001D2A9A" w:rsidP="001D2A9A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Internal CSS is used at one of the webpages.</w:t>
                                    </w:r>
                                  </w:p>
                                  <w:p w14:paraId="715B7CEE" w14:textId="395868F5" w:rsidR="001D2A9A" w:rsidRDefault="001D2A9A" w:rsidP="001D2A9A">
                                    <w:pPr>
                                      <w:pStyle w:val="Heading2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External CSS is used for most of the webpages as it is easy to change the style of the webpage by changing just one file afterwards.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8061A" id="Group 9" o:spid="_x0000_s1026" alt="Title and text&#10;" style="width:524.25pt;height:705.7pt;mso-position-horizontal-relative:char;mso-position-vertical-relative:line" coordsize="66579,8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1396;top:32988;width:41053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07A806A6" w14:textId="0A2BF0E1" w:rsidR="00D76AB2" w:rsidRPr="00873F31" w:rsidRDefault="00873F31" w:rsidP="00873F31">
                              <w:pPr>
                                <w:pStyle w:val="Title"/>
                                <w:rPr>
                                  <w:sz w:val="72"/>
                                  <w:szCs w:val="52"/>
                                </w:rPr>
                              </w:pPr>
                              <w:r w:rsidRPr="00873F31">
                                <w:rPr>
                                  <w:sz w:val="72"/>
                                  <w:szCs w:val="52"/>
                                </w:rPr>
                                <w:t>SUMMER PROJECT</w:t>
                              </w:r>
                            </w:p>
                            <w:p w14:paraId="5413C719" w14:textId="6E585C8A" w:rsidR="00D76AB2" w:rsidRPr="00873F31" w:rsidRDefault="00873F31" w:rsidP="000B4502">
                              <w:pPr>
                                <w:pStyle w:val="Subtitle"/>
                                <w:rPr>
                                  <w:sz w:val="96"/>
                                  <w:szCs w:val="36"/>
                                </w:rPr>
                              </w:pPr>
                              <w:r>
                                <w:rPr>
                                  <w:sz w:val="56"/>
                                  <w:szCs w:val="28"/>
                                </w:rPr>
                                <w:t>Frontend Web-d</w:t>
                              </w:r>
                            </w:p>
                          </w:txbxContent>
                        </v:textbox>
                      </v:shape>
                      <v:shape id="Text Box 7" o:spid="_x0000_s1028" type="#_x0000_t202" style="position:absolute;left:762;width:3004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0127B925" w14:textId="2E992707" w:rsidR="00D76AB2" w:rsidRDefault="00873F31" w:rsidP="00D76AB2">
                              <w:pPr>
                                <w:pStyle w:val="Heading1"/>
                                <w:ind w:left="720"/>
                              </w:pPr>
                              <w:r>
                                <w:t>Gurjot Singh</w:t>
                              </w:r>
                            </w:p>
                            <w:p w14:paraId="6BF682E7" w14:textId="6B936302" w:rsidR="00D76AB2" w:rsidRDefault="00873F31" w:rsidP="00D76AB2">
                              <w:pPr>
                                <w:pStyle w:val="Heading2"/>
                                <w:ind w:left="720"/>
                              </w:pPr>
                              <w:r>
                                <w:t>UE218043</w:t>
                              </w:r>
                            </w:p>
                          </w:txbxContent>
                        </v:textbox>
                      </v:shape>
                      <v:shape id="Text Box 8" o:spid="_x0000_s1029" type="#_x0000_t202" style="position:absolute;top:48669;width:66579;height:4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4841D50F" w14:textId="0425EE22" w:rsidR="00D76AB2" w:rsidRDefault="001C40E9" w:rsidP="00D76AB2">
                              <w:r>
                                <w:t>This project is part of my Summer Training Project. The Project is based on front end web-development using HTML and CSS. In this project I have tried replicate webpage of a shopping website with obviously some changes of my own. This project was a great way for me to under</w:t>
                              </w:r>
                              <w:r w:rsidR="00DE692F">
                                <w:t>stand HTML and learn CSS from very basics.</w:t>
                              </w:r>
                              <w:r>
                                <w:t xml:space="preserve"> </w:t>
                              </w:r>
                            </w:p>
                            <w:p w14:paraId="2C79668B" w14:textId="77777777" w:rsidR="00DE692F" w:rsidRPr="001D2A9A" w:rsidRDefault="00DE692F" w:rsidP="00A1111B">
                              <w:pPr>
                                <w:pStyle w:val="Heading2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D2A9A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Synopsis: </w:t>
                              </w:r>
                            </w:p>
                            <w:p w14:paraId="0F3AC1FE" w14:textId="5974F8E0" w:rsidR="00DE692F" w:rsidRDefault="00DE692F" w:rsidP="00DE692F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The Project contains of a main webpage.</w:t>
                              </w:r>
                            </w:p>
                            <w:p w14:paraId="777C96B1" w14:textId="542E60BC" w:rsidR="00DE692F" w:rsidRDefault="00DE692F" w:rsidP="00DE692F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The main webpage is then divided into three frames using &lt;iframe&gt; tag of HTML.</w:t>
                              </w:r>
                            </w:p>
                            <w:p w14:paraId="1241EB02" w14:textId="44E0319F" w:rsidR="00DE692F" w:rsidRDefault="000048BC" w:rsidP="001D2A9A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The three frames are the </w:t>
                              </w:r>
                              <w:r w:rsidR="001D2A9A">
                                <w:t>top-bar</w:t>
                              </w:r>
                              <w:r>
                                <w:t xml:space="preserve"> the sidebar and the main category page. The main page also </w:t>
                              </w:r>
                              <w:r w:rsidR="001D2A9A">
                                <w:t>contains</w:t>
                              </w:r>
                              <w:r>
                                <w:t xml:space="preserve"> some of its own text and a bottom section with a table consisting appropriate links.</w:t>
                              </w:r>
                            </w:p>
                            <w:p w14:paraId="7F040554" w14:textId="1C36D87F" w:rsidR="000048BC" w:rsidRDefault="000048BC" w:rsidP="001D2A9A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Below this bottom section there is a banner entered using &lt;marquee</w:t>
                              </w:r>
                              <w:r w:rsidR="001D2A9A">
                                <w:t>&gt; tag</w:t>
                              </w:r>
                              <w:r>
                                <w:t>.</w:t>
                              </w:r>
                            </w:p>
                            <w:p w14:paraId="1A6E4831" w14:textId="5C414F54" w:rsidR="00D76AB2" w:rsidRDefault="000048BC" w:rsidP="001D2A9A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this project HTML is used to design the basic Webpage</w:t>
                              </w:r>
                              <w:r w:rsidR="001D2A9A">
                                <w:t xml:space="preserve"> while CSS is used to style it afterwards.</w:t>
                              </w:r>
                            </w:p>
                            <w:p w14:paraId="508D1E55" w14:textId="5BBA5630" w:rsidR="001D2A9A" w:rsidRDefault="001D2A9A" w:rsidP="001D2A9A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Inline CSS is used at very few but appropriate places.</w:t>
                              </w:r>
                            </w:p>
                            <w:p w14:paraId="168954E5" w14:textId="2623BE54" w:rsidR="001D2A9A" w:rsidRDefault="001D2A9A" w:rsidP="001D2A9A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Internal CSS is used at one of the webpages.</w:t>
                              </w:r>
                            </w:p>
                            <w:p w14:paraId="715B7CEE" w14:textId="395868F5" w:rsidR="001D2A9A" w:rsidRDefault="001D2A9A" w:rsidP="001D2A9A">
                              <w:pPr>
                                <w:pStyle w:val="Heading2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External CSS is used for most of the webpages as it is easy to change the style of the webpage by changing just one file afterwards.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47A6A043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4FA0D81F" w14:textId="77777777" w:rsidR="00A1111B" w:rsidRDefault="00AB3B91" w:rsidP="00AB3B91">
            <w:pPr>
              <w:rPr>
                <w:noProof/>
              </w:rPr>
            </w:pPr>
            <w:r w:rsidRPr="000B4502"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77D29B0E" wp14:editId="65936F2E">
                      <wp:extent cx="3352800" cy="1389380"/>
                      <wp:effectExtent l="0" t="0" r="0" b="127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389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820B61" w14:textId="77777777" w:rsidR="00AB3B91" w:rsidRPr="001D2A9A" w:rsidRDefault="00AB3B91" w:rsidP="00AB3B91">
                                  <w:pPr>
                                    <w:pStyle w:val="Title"/>
                                    <w:rPr>
                                      <w:color w:val="44546A" w:themeColor="text2"/>
                                      <w:szCs w:val="48"/>
                                    </w:rPr>
                                  </w:pPr>
                                  <w:r w:rsidRPr="001D2A9A">
                                    <w:rPr>
                                      <w:color w:val="44546A" w:themeColor="text2"/>
                                      <w:sz w:val="72"/>
                                      <w:szCs w:val="52"/>
                                    </w:rPr>
                                    <w:t>Main webpage</w:t>
                                  </w:r>
                                </w:p>
                                <w:p w14:paraId="47FB854B" w14:textId="77777777" w:rsidR="00AB3B91" w:rsidRPr="000B4502" w:rsidRDefault="00AB3B91" w:rsidP="00AB3B91">
                                  <w:pPr>
                                    <w:pStyle w:val="Subtitle"/>
                                    <w:rPr>
                                      <w:color w:val="44546A" w:themeColor="text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</w:rPr>
                                    <w:t xml:space="preserve">Taj jewellers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D29B0E" id="Text Box 10" o:spid="_x0000_s1030" type="#_x0000_t202" style="width:264pt;height:1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" filled="f" stroked="f" strokeweight=".5pt">
                      <v:textbox>
                        <w:txbxContent>
                          <w:p w14:paraId="70820B61" w14:textId="77777777" w:rsidR="00AB3B91" w:rsidRPr="001D2A9A" w:rsidRDefault="00AB3B91" w:rsidP="00AB3B91">
                            <w:pPr>
                              <w:pStyle w:val="Title"/>
                              <w:rPr>
                                <w:color w:val="44546A" w:themeColor="text2"/>
                                <w:szCs w:val="48"/>
                              </w:rPr>
                            </w:pPr>
                            <w:r w:rsidRPr="001D2A9A">
                              <w:rPr>
                                <w:color w:val="44546A" w:themeColor="text2"/>
                                <w:sz w:val="72"/>
                                <w:szCs w:val="52"/>
                              </w:rPr>
                              <w:t>Main webpage</w:t>
                            </w:r>
                          </w:p>
                          <w:p w14:paraId="47FB854B" w14:textId="77777777" w:rsidR="00AB3B91" w:rsidRPr="000B4502" w:rsidRDefault="00AB3B91" w:rsidP="00AB3B91">
                            <w:pPr>
                              <w:pStyle w:val="Subtitle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Taj jewellers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</w:rPr>
              <mc:AlternateContent>
                <mc:Choice Requires="wps">
                  <w:drawing>
                    <wp:inline distT="0" distB="0" distL="0" distR="0" wp14:anchorId="41BBE567" wp14:editId="605C7011">
                      <wp:extent cx="3244850" cy="1303116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0" cy="13031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271F5" w14:textId="77777777" w:rsidR="00AB3B91" w:rsidRDefault="00AB3B91" w:rsidP="00AB3B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So, in this project I have tried to mimic the main jewellery page of an Online Shopping website ‘MIRRAW’ under the name ‘Taj </w:t>
                                  </w:r>
                                  <w:proofErr w:type="gramStart"/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jewellers’</w:t>
                                  </w:r>
                                  <w:proofErr w:type="gramEnd"/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. </w:t>
                                  </w:r>
                                </w:p>
                                <w:p w14:paraId="38AA9B26" w14:textId="77777777" w:rsidR="00AB3B91" w:rsidRDefault="00AB3B91" w:rsidP="00AB3B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The main concept of this project was to copy the website with some changes of our own and to understand how different elements are added inside the webpages nowadays.</w:t>
                                  </w:r>
                                </w:p>
                                <w:p w14:paraId="040ECB96" w14:textId="77777777" w:rsidR="00AB3B91" w:rsidRPr="00942E90" w:rsidRDefault="00AB3B91" w:rsidP="00AB3B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BBE567" id="Text Box 12" o:spid="_x0000_s1031" type="#_x0000_t202" style="width:255.5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" filled="f" stroked="f" strokeweight=".5pt">
                      <v:textbox>
                        <w:txbxContent>
                          <w:p w14:paraId="221271F5" w14:textId="77777777" w:rsidR="00AB3B91" w:rsidRDefault="00AB3B91" w:rsidP="00AB3B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So, in this project I have tried to mimic the main jewellery page of an Online Shopping website ‘MIRRAW’ under the name ‘Taj </w:t>
                            </w:r>
                            <w:proofErr w:type="gramStart"/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jewellers’</w:t>
                            </w:r>
                            <w:proofErr w:type="gramEnd"/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. </w:t>
                            </w:r>
                          </w:p>
                          <w:p w14:paraId="38AA9B26" w14:textId="77777777" w:rsidR="00AB3B91" w:rsidRDefault="00AB3B91" w:rsidP="00AB3B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The main concept of this project was to copy the website with some changes of our own and to understand how different elements are added inside the webpages nowadays.</w:t>
                            </w:r>
                          </w:p>
                          <w:p w14:paraId="040ECB96" w14:textId="77777777" w:rsidR="00AB3B91" w:rsidRPr="00942E90" w:rsidRDefault="00AB3B91" w:rsidP="00AB3B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89000D7" w14:textId="77777777" w:rsidR="00AB3B91" w:rsidRDefault="00AB3B91" w:rsidP="00AB3B91">
            <w:pPr>
              <w:pStyle w:val="Heading1"/>
              <w:spacing w:before="100" w:beforeAutospacing="1"/>
            </w:pPr>
            <w:r>
              <w:t xml:space="preserve">  C</w:t>
            </w:r>
            <w:r w:rsidRPr="00AB3B91">
              <w:t>ode for main Page</w:t>
            </w:r>
          </w:p>
          <w:p w14:paraId="777D214D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&lt;html&gt;</w:t>
            </w:r>
          </w:p>
          <w:p w14:paraId="16738814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&lt;head&gt;</w:t>
            </w:r>
          </w:p>
          <w:p w14:paraId="6938198A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 &lt;title&gt;TAJ Jewellers&lt;/title&gt;</w:t>
            </w:r>
          </w:p>
          <w:p w14:paraId="2838BEC4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 &lt;link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rel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="icon"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href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="C:\Users\Ishapreet Kaur\Documents\Summer training project\resources\tj.ico"&gt;</w:t>
            </w:r>
          </w:p>
          <w:p w14:paraId="23FB33CE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 &lt;link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rel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="stylesheet"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href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="mainfile1.css"&gt;</w:t>
            </w:r>
          </w:p>
          <w:p w14:paraId="76FF2E10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&lt;/head&gt;</w:t>
            </w:r>
          </w:p>
          <w:p w14:paraId="36971FE9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&lt;body&gt;</w:t>
            </w:r>
          </w:p>
          <w:p w14:paraId="5EB01079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&lt;span&gt;    </w:t>
            </w:r>
          </w:p>
          <w:p w14:paraId="2374E234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&lt;div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icon_bangles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"&gt;</w:t>
            </w:r>
          </w:p>
          <w:p w14:paraId="56169C1D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&lt;a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href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="https://www.mirraw.com/women/jewellery/bangles-bracelets" target="_blank"&gt;</w:t>
            </w:r>
          </w:p>
          <w:p w14:paraId="3C6FD95B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img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imageicon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" alt="Bangles and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braceletes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"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src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="C:\Users\Ishapreet Kaur\Documents\Summer training project\resources\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bangles_icon.jpg.webp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"&gt;</w:t>
            </w:r>
          </w:p>
          <w:p w14:paraId="29F24337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&gt;&lt;p class="icon"&gt;Bangles and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braceletes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&lt;/p&gt;   </w:t>
            </w:r>
          </w:p>
          <w:p w14:paraId="4E094F93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&lt;/a&gt;</w:t>
            </w:r>
          </w:p>
          <w:p w14:paraId="563E95E4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&lt;/div&gt;</w:t>
            </w:r>
          </w:p>
          <w:p w14:paraId="3A091D5A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&lt;div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icon_earrings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"&gt;</w:t>
            </w:r>
          </w:p>
          <w:p w14:paraId="0AB7D127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&lt;a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href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="https://www.mirraw.com/women/jewellery/earrings" target="_blank"&gt;</w:t>
            </w:r>
          </w:p>
          <w:p w14:paraId="48DF7546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img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imageicon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" alt="Earrings" src="file:///C:/Users/Ishapreet%20Kaur/Documents/Summer%20training%20project/resources/earrings_icon.jpg.webp"&gt;   </w:t>
            </w:r>
          </w:p>
          <w:p w14:paraId="3FA2C96F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&gt;&lt;p class="icon"&gt;Earrings&lt;/p&gt;</w:t>
            </w:r>
          </w:p>
          <w:p w14:paraId="63167A58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&lt;/a&gt;</w:t>
            </w:r>
          </w:p>
          <w:p w14:paraId="706065B2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&lt;/div&gt;</w:t>
            </w:r>
          </w:p>
          <w:p w14:paraId="3D2A54CD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&lt;div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icon_rings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"&gt;</w:t>
            </w:r>
          </w:p>
          <w:p w14:paraId="1C040F1F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&lt;a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href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="https://www.mirraw.com/women/jewellery/rings" target="_blank"&gt;</w:t>
            </w:r>
          </w:p>
          <w:p w14:paraId="62C4D926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img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imageicon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" alt="Rings" src="file:///C:/Users/Ishapreet%20Kaur/Documents/Summer%20training%20project/resources/rings_icon.jpg.webp"&gt;   </w:t>
            </w:r>
          </w:p>
          <w:p w14:paraId="34CB6C2F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&gt;&lt;p class="icon"&gt;Rings&lt;/p&gt;&lt;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&gt; </w:t>
            </w:r>
          </w:p>
          <w:p w14:paraId="7B0217B2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&lt;/a&gt;</w:t>
            </w:r>
          </w:p>
          <w:p w14:paraId="1A53F297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&lt;/div&gt;</w:t>
            </w:r>
          </w:p>
          <w:p w14:paraId="218E4620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&lt;div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icon_necklace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"&gt;</w:t>
            </w:r>
          </w:p>
          <w:p w14:paraId="6A250719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&lt;a 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href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="https://www.mirraw.com/women/jewellery/necklaces" target="_blank"&gt;</w:t>
            </w:r>
          </w:p>
          <w:p w14:paraId="298E433E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img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class="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imageicon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" alt="Necklaces and Pendants" src="file:///C:/Users/Ishapreet%20Kaur/Documents/Summer%20training%20project/resources/necklace_icon.jpg.webp"&gt;   </w:t>
            </w:r>
          </w:p>
          <w:p w14:paraId="51B67059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    &lt;</w:t>
            </w:r>
            <w:proofErr w:type="spellStart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br</w:t>
            </w:r>
            <w:proofErr w:type="spellEnd"/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&gt;&lt;p class="icon"&gt;Necklaces and Pendants&lt;/p&gt;</w:t>
            </w:r>
          </w:p>
          <w:p w14:paraId="5F00E377" w14:textId="77777777" w:rsidR="00AB3B91" w:rsidRPr="00B97245" w:rsidRDefault="00AB3B91" w:rsidP="00AB3B91">
            <w:pPr>
              <w:pStyle w:val="Heading2"/>
              <w:spacing w:before="4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972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  &lt;/a&gt;</w:t>
            </w:r>
          </w:p>
          <w:p w14:paraId="5E1430F2" w14:textId="3D967204" w:rsidR="00AB3B91" w:rsidRDefault="00AB3B91" w:rsidP="00AB3B91">
            <w:pPr>
              <w:rPr>
                <w:noProof/>
              </w:rPr>
            </w:pPr>
          </w:p>
        </w:tc>
      </w:tr>
    </w:tbl>
    <w:p w14:paraId="5E5EF6D7" w14:textId="6AEE401A" w:rsidR="000B4502" w:rsidRDefault="000B4502"/>
    <w:p w14:paraId="7C308166" w14:textId="77777777" w:rsidR="000B4502" w:rsidRDefault="000B4502"/>
    <w:p w14:paraId="6CFB3D45" w14:textId="2E1F47EF" w:rsidR="00F81691" w:rsidRDefault="00F81691" w:rsidP="00E649C6"/>
    <w:tbl>
      <w:tblPr>
        <w:tblW w:w="12237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237"/>
      </w:tblGrid>
      <w:tr w:rsidR="000B4502" w14:paraId="101F8594" w14:textId="77777777" w:rsidTr="00ED4B70">
        <w:trPr>
          <w:trHeight w:val="2822"/>
        </w:trPr>
        <w:tc>
          <w:tcPr>
            <w:tcW w:w="12237" w:type="dxa"/>
            <w:vAlign w:val="center"/>
          </w:tcPr>
          <w:p w14:paraId="62F13801" w14:textId="53EF2163" w:rsidR="00554282" w:rsidRDefault="00AB3B91" w:rsidP="00AB3B91">
            <w:r>
              <w:t xml:space="preserve">            </w:t>
            </w:r>
            <w:r w:rsidR="00554282">
              <w:t>&lt;/div&gt;</w:t>
            </w:r>
          </w:p>
          <w:p w14:paraId="5AFE5CC6" w14:textId="77777777" w:rsidR="00554282" w:rsidRDefault="00554282" w:rsidP="00554282">
            <w:pPr>
              <w:ind w:left="720"/>
            </w:pPr>
            <w:r>
              <w:t>&lt;/span&gt;</w:t>
            </w:r>
          </w:p>
          <w:p w14:paraId="6B39ECAC" w14:textId="77777777" w:rsidR="00554282" w:rsidRDefault="00554282" w:rsidP="00554282">
            <w:pPr>
              <w:ind w:left="720"/>
            </w:pPr>
            <w:r>
              <w:t xml:space="preserve"> &lt;div class="</w:t>
            </w:r>
            <w:proofErr w:type="spellStart"/>
            <w:r>
              <w:t>rand_img</w:t>
            </w:r>
            <w:proofErr w:type="spellEnd"/>
            <w:r>
              <w:t>"&gt;</w:t>
            </w:r>
          </w:p>
          <w:p w14:paraId="28396D09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href="https://www.mirraw.com/designers/classiques/designs/green-metallic-necklace-sets-necklace-set"&gt;</w:t>
            </w:r>
          </w:p>
          <w:p w14:paraId="3E18B123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src="file:///C:/Users/Ishapreet%20Kaur/Documents/Summer%20training%20project/resources/image1.webp"&gt;</w:t>
            </w:r>
          </w:p>
          <w:p w14:paraId="54504E66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27DC9239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href="https://www.mirraw.com/designers/diya-jewellery/designs/multicolor-jewellery--af957fe0-ee76-4e4c-aef3-d36919f599c7"&gt;</w:t>
            </w:r>
          </w:p>
          <w:p w14:paraId="53E24F26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src="file:///C:/Users/Ishapreet%20Kaur/Documents/Summer%20training%20project/resources/image2.webp"&gt;</w:t>
            </w:r>
          </w:p>
          <w:p w14:paraId="2C0358B8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176F649C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href="https://www.mirraw.com/designers/sanvi-jewels-pvt-ltd/designs/red-ruby-studs--a7d65882-ebfd-4506-85d8-130ef6730b9d"&gt;</w:t>
            </w:r>
          </w:p>
          <w:p w14:paraId="27737F61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src="file:///C:/Users/Ishapreet%20Kaur/Documents/Summer%20training%20project/resources/image3.webp"&gt;</w:t>
            </w:r>
          </w:p>
          <w:p w14:paraId="14EA6363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7EF39AD0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href="https://www.mirraw.com/designers/jazz-and-sizzle-store/designs/silver-earrings--fb08e4cc-251b-473d-9902-78a98902e85c"&gt;</w:t>
            </w:r>
          </w:p>
          <w:p w14:paraId="62871333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src="file:///C:/Users/Ishapreet%20Kaur/Documents/Summer%20training%20project/resources/image8.webp"&gt;</w:t>
            </w:r>
          </w:p>
          <w:p w14:paraId="72F86C42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3F5E0CEC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href="https://www.mirraw.com/designers/abdesigns/designs/gold-toe-rings--fe1046f4-f04e-4fd8-8a63-5b0d8e74f0bd"&gt;</w:t>
            </w:r>
          </w:p>
          <w:p w14:paraId="162297C6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src="file:///C:/Users/Ishapreet%20Kaur/Documents/Summer%20training%20project/resources/image9.webp"&gt;</w:t>
            </w:r>
          </w:p>
          <w:p w14:paraId="482538D5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57021C2B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href="https://www.mirraw.com/designers/tistabene/designs/multicolor-earrings--2d13ea98-dea0-475a-ad88-d49ea1994eb5"&gt;</w:t>
            </w:r>
          </w:p>
          <w:p w14:paraId="06FF80D4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src="file:///C:/Users/Ishapreet%20Kaur/Documents/Summer%20training%20project/resources/image10.webp"&gt;</w:t>
            </w:r>
          </w:p>
          <w:p w14:paraId="12FE0B60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37072ADB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href="https://www.mirraw.com/designers/binnis-wardrobe/designs/golden-necklace-with-jhumka-necklace-set"&gt;</w:t>
            </w:r>
          </w:p>
          <w:p w14:paraId="2903EA41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src="file:///C:/Users/Ishapreet%20Kaur/Documents/Summer%20training%20project/resources/image15.webp"&gt;</w:t>
            </w:r>
          </w:p>
          <w:p w14:paraId="163E7929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75BAE08D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href="https://www.mirraw.com/designers/tistabene/designs/multicolor-earrings--c4717eb1-ca59-400e-801f-c1af816b7dd1"&gt;</w:t>
            </w:r>
          </w:p>
          <w:p w14:paraId="1D456614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src="file:///C:/Users/Ishapreet%20Kaur/Documents/Summer%20training%20project/resources/image16.webp"&gt;</w:t>
            </w:r>
          </w:p>
          <w:p w14:paraId="0A69D3A0" w14:textId="77777777" w:rsidR="00554282" w:rsidRDefault="00554282" w:rsidP="00554282">
            <w:pPr>
              <w:ind w:left="720"/>
            </w:pPr>
            <w:r>
              <w:lastRenderedPageBreak/>
              <w:t xml:space="preserve">        &lt;/a&gt;</w:t>
            </w:r>
          </w:p>
          <w:p w14:paraId="18E86A1C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href="https://www.mirraw.com/designers/sanvi-jewels-pvt-ltd/designs/multicolor-swarovski-crystal-necklaces--2f2620ec-2d57-43f3-9eee-ab47e1217fdc"&gt;</w:t>
            </w:r>
          </w:p>
          <w:p w14:paraId="273B6481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src="file:///C:/Users/Ishapreet%20Kaur/Documents/Summer%20training%20project/resources/image17.webp"&gt;</w:t>
            </w:r>
          </w:p>
          <w:p w14:paraId="2C8B6269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7A4B1CCC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href="https://www.mirraw.com/designers/diya-jewellery/designs/white-jewellery--271da0a6-b6b4-4828-a9a6-43ee94e5a133"&gt;</w:t>
            </w:r>
          </w:p>
          <w:p w14:paraId="2E9CC954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src="file:///C:/Users/Ishapreet%20Kaur/Documents/Summer%20training%20project/resources/image4.webp"&gt;</w:t>
            </w:r>
          </w:p>
          <w:p w14:paraId="4FE461DF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078B975C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href="https://www.mirraw.com/designers/abdesigns/designs/gold-jewellery-below-500"&gt;</w:t>
            </w:r>
          </w:p>
          <w:p w14:paraId="113A54C1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src="file:///C:/Users/Ishapreet%20Kaur/Documents/Summer%20training%20project/resources/image5.webp"&gt;</w:t>
            </w:r>
          </w:p>
          <w:p w14:paraId="05D229A9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6A94FF0D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href="https://www.mirraw.com/designers/shetu-imitation-jewellery-hair-accessories/designs/red-yellow-gold-hair-gajara-tea--688e2321-3bc8-47e0-bc01-f1a196bb3656"&gt;</w:t>
            </w:r>
          </w:p>
          <w:p w14:paraId="71097A93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src="file:///C:/Users/Ishapreet%20Kaur/Documents/Summer%20training%20project/resources/image6.webp"&gt;</w:t>
            </w:r>
          </w:p>
          <w:p w14:paraId="13B045FA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6C7942F0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href="https://www.mirraw.com/designers/itscustommade/designs/gold-plated-dot-bangle-bangles-and-bracelet"&gt;</w:t>
            </w:r>
          </w:p>
          <w:p w14:paraId="0309D718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src="file:///C:/Users/Ishapreet%20Kaur/Documents/Summer%20training%20project/resources/image11.webp"&gt;</w:t>
            </w:r>
          </w:p>
          <w:p w14:paraId="2B8D6865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6AEAB8C4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href="https://www.mirraw.com/designers/classiques/designs/gold-plated-bangles-bangles-and-bracelet--93a4c974-96f4-4a43-8bbc-b11d3283ec95"&gt;</w:t>
            </w:r>
          </w:p>
          <w:p w14:paraId="49BF3263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src="file:///C:/Users/Ishapreet%20Kaur/Documents/Summer%20training%20project/resources/image12.webp"&gt;</w:t>
            </w:r>
          </w:p>
          <w:p w14:paraId="46FCCB1E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6B091EDA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href="https://www.mirraw.com/designers/jazz-and-sizzle-store/designs/green-earrings--85f11f85-486b-46ab-8aa5-c99a260d279e"&gt;</w:t>
            </w:r>
          </w:p>
          <w:p w14:paraId="57F1930B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src="file:///C:/Users/Ishapreet%20Kaur/Documents/Summer%20training%20project/resources/image13.webp"&gt;</w:t>
            </w:r>
          </w:p>
          <w:p w14:paraId="69A304F4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2E01FD6D" w14:textId="77777777" w:rsidR="00554282" w:rsidRDefault="00554282" w:rsidP="00554282">
            <w:pPr>
              <w:ind w:left="720"/>
            </w:pPr>
            <w:r>
              <w:t xml:space="preserve">        &lt;a href="https://www.mirraw.com/designers/sanvi-jewels-pvt-ltd/designs/multicolor-swarovski-crystal-necklaces--2f2620ec-2d57-43f3-9eee-ab47e1217fdc"&gt;</w:t>
            </w:r>
          </w:p>
          <w:p w14:paraId="1D6410F2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src="file:///C:/Users/Ishapreet%20Kaur/Documents/Summer%20training%20project/resources/image18.webp"&gt;</w:t>
            </w:r>
          </w:p>
          <w:p w14:paraId="22EADF4B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27850FBF" w14:textId="77777777" w:rsidR="00554282" w:rsidRDefault="00554282" w:rsidP="00554282">
            <w:pPr>
              <w:ind w:left="720"/>
            </w:pPr>
            <w:r>
              <w:t xml:space="preserve">        &lt;a href="https://www.mirraw.com/designers/sanvi-jewels-pvt-ltd/designs/gold-ruby-bangles-and-bracelets--8144a326-35e6-41a7-954a-47d2446c4edc"&gt;</w:t>
            </w:r>
          </w:p>
          <w:p w14:paraId="36B9E183" w14:textId="77777777" w:rsidR="00554282" w:rsidRDefault="00554282" w:rsidP="00554282">
            <w:pPr>
              <w:ind w:left="720"/>
            </w:pPr>
            <w:r>
              <w:lastRenderedPageBreak/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src="file:///C:/Users/Ishapreet%20Kaur/Documents/Summer%20training%20project/resources/image19.webp"&gt;</w:t>
            </w:r>
          </w:p>
          <w:p w14:paraId="140D313D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5926B20C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href="https://www.mirraw.com/designers/classiques/designs/gold-plated-necklace-sets--a56a2dc1-f32c-43c2-8365-df623e8584e5"&gt;</w:t>
            </w:r>
          </w:p>
          <w:p w14:paraId="3C895BBD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src="file:///C:/Users/Ishapreet%20Kaur/Documents/Summer%20training%20project/resources/image20.webp"&gt;</w:t>
            </w:r>
          </w:p>
          <w:p w14:paraId="7C913248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6942DF14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href="https://www.mirraw.com/designers/pink-pitch/designs/gold-bangles-and-bracelets--ec7f8dbd-e801-47e4-9675-22c652681fda"&gt;</w:t>
            </w:r>
          </w:p>
          <w:p w14:paraId="4574E3E6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src="file:///C:/Users/Ishapreet%20Kaur/Documents/Summer%20training%20project/resources/image7.webp"&gt;</w:t>
            </w:r>
          </w:p>
          <w:p w14:paraId="3057BC08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30D551B4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href="https://www.mirraw.com/designers/tistabene/designs/multicolor-earrings--6a207b4e-664f-4413-bc08-7d1dc7d8f4de"&gt;</w:t>
            </w:r>
          </w:p>
          <w:p w14:paraId="02AC3538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src="file:///C:/Users/Ishapreet%20Kaur/Documents/Summer%20training%20project/resources/image21.webp"&gt;</w:t>
            </w:r>
          </w:p>
          <w:p w14:paraId="23825C1E" w14:textId="77777777" w:rsidR="00554282" w:rsidRDefault="00554282" w:rsidP="00554282">
            <w:pPr>
              <w:ind w:left="720"/>
            </w:pPr>
            <w:r>
              <w:t xml:space="preserve">        &lt;/a&gt;    </w:t>
            </w:r>
          </w:p>
          <w:p w14:paraId="5B14BC46" w14:textId="77777777" w:rsidR="00554282" w:rsidRDefault="00554282" w:rsidP="00554282">
            <w:pPr>
              <w:ind w:left="720"/>
            </w:pPr>
            <w:r>
              <w:t xml:space="preserve">        &lt;a target="_blank" href="https://www.mirraw.com/designers/jfl-jewellery-for-less/designs/gold-bangles-and-bracelets--cd62114f-9faa-4e08-99d9-36ff489fdf2a"&gt;</w:t>
            </w:r>
          </w:p>
          <w:p w14:paraId="45879DF3" w14:textId="77777777" w:rsidR="00554282" w:rsidRDefault="00554282" w:rsidP="00554282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src="file:///C:/Users/Ishapreet%20Kaur/Documents/Summer%20training%20project/resources/image14.webp"&gt;</w:t>
            </w:r>
          </w:p>
          <w:p w14:paraId="7EC348EB" w14:textId="77777777" w:rsidR="00554282" w:rsidRDefault="00554282" w:rsidP="00554282">
            <w:pPr>
              <w:ind w:left="720"/>
            </w:pPr>
            <w:r>
              <w:t xml:space="preserve">        &lt;/a&gt;</w:t>
            </w:r>
          </w:p>
          <w:p w14:paraId="24D150D1" w14:textId="77777777" w:rsidR="00554282" w:rsidRDefault="00554282" w:rsidP="00554282">
            <w:pPr>
              <w:ind w:left="720"/>
            </w:pPr>
            <w:r>
              <w:t xml:space="preserve">       &lt;/div&gt;</w:t>
            </w:r>
          </w:p>
          <w:p w14:paraId="0D1615B4" w14:textId="77777777" w:rsidR="00554282" w:rsidRDefault="00554282" w:rsidP="00554282">
            <w:pPr>
              <w:ind w:left="720"/>
            </w:pPr>
            <w:r>
              <w:t xml:space="preserve"> &lt;/div&gt;</w:t>
            </w:r>
          </w:p>
          <w:p w14:paraId="234B6193" w14:textId="77777777" w:rsidR="00554282" w:rsidRDefault="00554282" w:rsidP="00554282">
            <w:pPr>
              <w:ind w:left="720"/>
            </w:pPr>
            <w:r>
              <w:t xml:space="preserve">&lt;/body&gt;    </w:t>
            </w:r>
          </w:p>
          <w:p w14:paraId="607CF764" w14:textId="1ECAAA09" w:rsidR="000B4502" w:rsidRDefault="00554282" w:rsidP="00554282">
            <w:pPr>
              <w:ind w:left="720"/>
            </w:pPr>
            <w:r>
              <w:t>&lt;/html&gt;</w:t>
            </w:r>
          </w:p>
          <w:p w14:paraId="5FE9E72C" w14:textId="2DB55561" w:rsidR="00ED4B70" w:rsidRDefault="00ED4B70" w:rsidP="00554282">
            <w:pPr>
              <w:ind w:left="720"/>
            </w:pPr>
            <w:r w:rsidRPr="00AF1B59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CSS</w:t>
            </w:r>
            <w:r w:rsidR="00AF1B59" w:rsidRPr="00AF1B59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 xml:space="preserve"> Styling for Main Page:</w:t>
            </w:r>
          </w:p>
          <w:p w14:paraId="1BE7F049" w14:textId="77777777" w:rsidR="00AF1B59" w:rsidRDefault="00AF1B59" w:rsidP="00AF1B59">
            <w:pPr>
              <w:ind w:left="720"/>
            </w:pPr>
            <w:r>
              <w:t>*{</w:t>
            </w:r>
          </w:p>
          <w:p w14:paraId="2BF9DC17" w14:textId="77777777" w:rsidR="00AF1B59" w:rsidRDefault="00AF1B59" w:rsidP="00AF1B59">
            <w:pPr>
              <w:ind w:left="720"/>
            </w:pPr>
            <w:r>
              <w:t xml:space="preserve">    background-</w:t>
            </w:r>
            <w:proofErr w:type="gramStart"/>
            <w:r>
              <w:t>color:#</w:t>
            </w:r>
            <w:proofErr w:type="gramEnd"/>
            <w:r>
              <w:t>D4B996FF;</w:t>
            </w:r>
          </w:p>
          <w:p w14:paraId="2B7D2158" w14:textId="77777777" w:rsidR="00AF1B59" w:rsidRDefault="00AF1B59" w:rsidP="00AF1B59">
            <w:pPr>
              <w:ind w:left="720"/>
            </w:pPr>
            <w:r>
              <w:t>}</w:t>
            </w:r>
          </w:p>
          <w:p w14:paraId="7A74EF47" w14:textId="77777777" w:rsidR="00AF1B59" w:rsidRDefault="00AF1B59" w:rsidP="00AF1B59">
            <w:pPr>
              <w:ind w:left="720"/>
            </w:pPr>
            <w:proofErr w:type="gramStart"/>
            <w:r>
              <w:t>.</w:t>
            </w:r>
            <w:proofErr w:type="spellStart"/>
            <w:r>
              <w:t>top</w:t>
            </w:r>
            <w:proofErr w:type="gramEnd"/>
            <w:r>
              <w:t>_bar</w:t>
            </w:r>
            <w:proofErr w:type="spellEnd"/>
            <w:r>
              <w:t>{</w:t>
            </w:r>
          </w:p>
          <w:p w14:paraId="730C6D7A" w14:textId="77777777" w:rsidR="00AF1B59" w:rsidRDefault="00AF1B59" w:rsidP="00AF1B59">
            <w:pPr>
              <w:ind w:left="720"/>
            </w:pPr>
            <w:r>
              <w:t xml:space="preserve">   width:100%;</w:t>
            </w:r>
          </w:p>
          <w:p w14:paraId="3ED0D6BC" w14:textId="77777777" w:rsidR="00AF1B59" w:rsidRDefault="00AF1B59" w:rsidP="00AF1B59">
            <w:pPr>
              <w:ind w:left="720"/>
            </w:pPr>
            <w:r>
              <w:t xml:space="preserve">   height: 40%;</w:t>
            </w:r>
          </w:p>
          <w:p w14:paraId="6CCAB60C" w14:textId="77777777" w:rsidR="00AF1B59" w:rsidRDefault="00AF1B59" w:rsidP="00AF1B59">
            <w:pPr>
              <w:ind w:left="720"/>
            </w:pPr>
            <w:r>
              <w:t>}</w:t>
            </w:r>
          </w:p>
          <w:p w14:paraId="37B6DCB3" w14:textId="77777777" w:rsidR="00AF1B59" w:rsidRDefault="00AF1B59" w:rsidP="00AF1B59">
            <w:pPr>
              <w:ind w:left="720"/>
            </w:pPr>
            <w:proofErr w:type="gramStart"/>
            <w:r>
              <w:t>.</w:t>
            </w:r>
            <w:proofErr w:type="spellStart"/>
            <w:r>
              <w:t>side</w:t>
            </w:r>
            <w:proofErr w:type="gramEnd"/>
            <w:r>
              <w:t>_bar</w:t>
            </w:r>
            <w:proofErr w:type="spellEnd"/>
            <w:r>
              <w:t>{</w:t>
            </w:r>
          </w:p>
          <w:p w14:paraId="7D3DA00E" w14:textId="77777777" w:rsidR="00AF1B59" w:rsidRDefault="00AF1B59" w:rsidP="00AF1B59">
            <w:pPr>
              <w:ind w:left="720"/>
            </w:pPr>
            <w:r>
              <w:t xml:space="preserve">    </w:t>
            </w:r>
            <w:proofErr w:type="spellStart"/>
            <w:proofErr w:type="gramStart"/>
            <w:r>
              <w:t>float:left</w:t>
            </w:r>
            <w:proofErr w:type="spellEnd"/>
            <w:proofErr w:type="gramEnd"/>
            <w:r>
              <w:t>;</w:t>
            </w:r>
          </w:p>
          <w:p w14:paraId="403241E8" w14:textId="77777777" w:rsidR="00AF1B59" w:rsidRDefault="00AF1B59" w:rsidP="00AF1B59">
            <w:pPr>
              <w:ind w:left="720"/>
            </w:pPr>
            <w:r>
              <w:t xml:space="preserve">    width:19%;</w:t>
            </w:r>
          </w:p>
          <w:p w14:paraId="63172ED5" w14:textId="77777777" w:rsidR="00AF1B59" w:rsidRDefault="00AF1B59" w:rsidP="00AF1B59">
            <w:pPr>
              <w:ind w:left="720"/>
            </w:pPr>
            <w:r>
              <w:t xml:space="preserve">    height:80%;</w:t>
            </w:r>
          </w:p>
          <w:p w14:paraId="0B6C7B26" w14:textId="77777777" w:rsidR="00AF1B59" w:rsidRDefault="00AF1B59" w:rsidP="00AF1B59">
            <w:pPr>
              <w:ind w:left="720"/>
            </w:pPr>
            <w:r>
              <w:t>}</w:t>
            </w:r>
          </w:p>
          <w:p w14:paraId="5BBD0525" w14:textId="77777777" w:rsidR="00AF1B59" w:rsidRDefault="00AF1B59" w:rsidP="00AF1B59">
            <w:pPr>
              <w:ind w:left="720"/>
            </w:pPr>
            <w:proofErr w:type="gramStart"/>
            <w:r>
              <w:lastRenderedPageBreak/>
              <w:t>.</w:t>
            </w:r>
            <w:proofErr w:type="spellStart"/>
            <w:r>
              <w:t>main</w:t>
            </w:r>
            <w:proofErr w:type="gramEnd"/>
            <w:r>
              <w:t>_content</w:t>
            </w:r>
            <w:proofErr w:type="spellEnd"/>
            <w:r>
              <w:t>{</w:t>
            </w:r>
          </w:p>
          <w:p w14:paraId="7D7B39F3" w14:textId="77777777" w:rsidR="00AF1B59" w:rsidRDefault="00AF1B59" w:rsidP="00AF1B59">
            <w:pPr>
              <w:ind w:left="720"/>
            </w:pPr>
            <w:r>
              <w:t xml:space="preserve">   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>;</w:t>
            </w:r>
          </w:p>
          <w:p w14:paraId="7B6B137D" w14:textId="77777777" w:rsidR="00AF1B59" w:rsidRDefault="00AF1B59" w:rsidP="00AF1B59">
            <w:pPr>
              <w:ind w:left="720"/>
            </w:pPr>
            <w:r>
              <w:t xml:space="preserve">    width:80%;</w:t>
            </w:r>
          </w:p>
          <w:p w14:paraId="55D7981F" w14:textId="77777777" w:rsidR="00AF1B59" w:rsidRDefault="00AF1B59" w:rsidP="00AF1B59">
            <w:pPr>
              <w:ind w:left="720"/>
            </w:pPr>
            <w:r>
              <w:t xml:space="preserve">    height:80%;</w:t>
            </w:r>
          </w:p>
          <w:p w14:paraId="4AF3C4E3" w14:textId="77777777" w:rsidR="00AF1B59" w:rsidRDefault="00AF1B59" w:rsidP="00AF1B59">
            <w:pPr>
              <w:ind w:left="720"/>
            </w:pPr>
            <w:r>
              <w:t>}</w:t>
            </w:r>
          </w:p>
          <w:p w14:paraId="04D51A53" w14:textId="77777777" w:rsidR="00AF1B59" w:rsidRDefault="00AF1B59" w:rsidP="00AF1B59">
            <w:pPr>
              <w:ind w:left="720"/>
            </w:pPr>
            <w:proofErr w:type="spellStart"/>
            <w:r>
              <w:t>div.</w:t>
            </w:r>
            <w:proofErr w:type="gramStart"/>
            <w:r>
              <w:t>writing</w:t>
            </w:r>
            <w:proofErr w:type="spellEnd"/>
            <w:r>
              <w:t>{</w:t>
            </w:r>
            <w:proofErr w:type="gramEnd"/>
          </w:p>
          <w:p w14:paraId="7E5F9E2B" w14:textId="77777777" w:rsidR="00AF1B59" w:rsidRDefault="00AF1B59" w:rsidP="00AF1B59">
            <w:pPr>
              <w:ind w:left="720"/>
            </w:pPr>
            <w:r>
              <w:t xml:space="preserve">    width:100%;</w:t>
            </w:r>
          </w:p>
          <w:p w14:paraId="3543C46B" w14:textId="77777777" w:rsidR="00AF1B59" w:rsidRDefault="00AF1B59" w:rsidP="00AF1B59">
            <w:pPr>
              <w:ind w:left="720"/>
            </w:pPr>
            <w:r>
              <w:t>}</w:t>
            </w:r>
          </w:p>
          <w:p w14:paraId="03D30CD3" w14:textId="77777777" w:rsidR="00AF1B59" w:rsidRDefault="00AF1B59" w:rsidP="00AF1B59">
            <w:pPr>
              <w:ind w:left="720"/>
            </w:pPr>
            <w:proofErr w:type="spellStart"/>
            <w:proofErr w:type="gramStart"/>
            <w:r>
              <w:t>p.heading</w:t>
            </w:r>
            <w:proofErr w:type="spellEnd"/>
            <w:proofErr w:type="gramEnd"/>
            <w:r>
              <w:t>{</w:t>
            </w:r>
          </w:p>
          <w:p w14:paraId="529FA6DC" w14:textId="77777777" w:rsidR="00AF1B59" w:rsidRDefault="00AF1B59" w:rsidP="00AF1B59">
            <w:pPr>
              <w:ind w:left="720"/>
            </w:pPr>
            <w:r>
              <w:t xml:space="preserve">    color: black;</w:t>
            </w:r>
          </w:p>
          <w:p w14:paraId="51D12634" w14:textId="77777777" w:rsidR="00AF1B59" w:rsidRDefault="00AF1B59" w:rsidP="00AF1B59">
            <w:pPr>
              <w:ind w:left="720"/>
            </w:pPr>
            <w:r>
              <w:t xml:space="preserve">    font-family: Georgia, 'Times New Roman', Times, serif;</w:t>
            </w:r>
          </w:p>
          <w:p w14:paraId="5FB38263" w14:textId="77777777" w:rsidR="00AF1B59" w:rsidRDefault="00AF1B59" w:rsidP="00AF1B59">
            <w:pPr>
              <w:ind w:left="720"/>
            </w:pPr>
            <w:r>
              <w:t xml:space="preserve">    font-weight: bold;</w:t>
            </w:r>
          </w:p>
          <w:p w14:paraId="049E0695" w14:textId="77777777" w:rsidR="00AF1B59" w:rsidRDefault="00AF1B59" w:rsidP="00AF1B59">
            <w:pPr>
              <w:ind w:left="720"/>
            </w:pPr>
            <w:r>
              <w:t xml:space="preserve">    </w:t>
            </w:r>
            <w:proofErr w:type="spellStart"/>
            <w:r>
              <w:t>text-</w:t>
            </w:r>
            <w:proofErr w:type="gramStart"/>
            <w:r>
              <w:t>align:left</w:t>
            </w:r>
            <w:proofErr w:type="spellEnd"/>
            <w:proofErr w:type="gramEnd"/>
            <w:r>
              <w:t>;</w:t>
            </w:r>
          </w:p>
          <w:p w14:paraId="3D6F23D9" w14:textId="77777777" w:rsidR="00AF1B59" w:rsidRDefault="00AF1B59" w:rsidP="00AF1B59">
            <w:pPr>
              <w:ind w:left="720"/>
            </w:pPr>
            <w:r>
              <w:t xml:space="preserve">    font-size: 40px;</w:t>
            </w:r>
          </w:p>
          <w:p w14:paraId="6BBF0BA1" w14:textId="77777777" w:rsidR="00AF1B59" w:rsidRDefault="00AF1B59" w:rsidP="00AF1B59">
            <w:pPr>
              <w:ind w:left="720"/>
            </w:pPr>
            <w:r>
              <w:t>}</w:t>
            </w:r>
          </w:p>
          <w:p w14:paraId="1B2E0A7D" w14:textId="77777777" w:rsidR="00AF1B59" w:rsidRDefault="00AF1B59" w:rsidP="00AF1B59">
            <w:pPr>
              <w:ind w:left="720"/>
            </w:pPr>
            <w:proofErr w:type="spellStart"/>
            <w:proofErr w:type="gramStart"/>
            <w:r>
              <w:t>p.content</w:t>
            </w:r>
            <w:proofErr w:type="spellEnd"/>
            <w:proofErr w:type="gramEnd"/>
            <w:r>
              <w:t>{</w:t>
            </w:r>
          </w:p>
          <w:p w14:paraId="50551F92" w14:textId="77777777" w:rsidR="00AF1B59" w:rsidRDefault="00AF1B59" w:rsidP="00AF1B59">
            <w:pPr>
              <w:ind w:left="720"/>
            </w:pPr>
            <w:r>
              <w:t xml:space="preserve">    </w:t>
            </w:r>
            <w:proofErr w:type="spellStart"/>
            <w:proofErr w:type="gramStart"/>
            <w:r>
              <w:t>color:black</w:t>
            </w:r>
            <w:proofErr w:type="spellEnd"/>
            <w:proofErr w:type="gramEnd"/>
            <w:r>
              <w:t>;</w:t>
            </w:r>
          </w:p>
          <w:p w14:paraId="6CA90CC9" w14:textId="77777777" w:rsidR="00AF1B59" w:rsidRDefault="00AF1B59" w:rsidP="00AF1B59">
            <w:pPr>
              <w:ind w:left="720"/>
            </w:pPr>
            <w:r>
              <w:t xml:space="preserve">    font-family: Verdana, Geneva, Tahoma, sans-serif;</w:t>
            </w:r>
          </w:p>
          <w:p w14:paraId="2C5C78AD" w14:textId="77777777" w:rsidR="00AF1B59" w:rsidRDefault="00AF1B59" w:rsidP="00AF1B59">
            <w:pPr>
              <w:ind w:left="720"/>
            </w:pPr>
            <w:r>
              <w:t xml:space="preserve">    font-weight: normal;</w:t>
            </w:r>
          </w:p>
          <w:p w14:paraId="728E4FD9" w14:textId="77777777" w:rsidR="00AF1B59" w:rsidRDefault="00AF1B59" w:rsidP="00AF1B59">
            <w:pPr>
              <w:ind w:left="720"/>
            </w:pPr>
            <w:r>
              <w:t xml:space="preserve">    text-align: left;</w:t>
            </w:r>
          </w:p>
          <w:p w14:paraId="2E5EEEB6" w14:textId="5ABB422F" w:rsidR="00AF1B59" w:rsidRDefault="00AF1B59" w:rsidP="00AF1B59">
            <w:pPr>
              <w:ind w:left="720"/>
            </w:pPr>
            <w:r>
              <w:t xml:space="preserve">    font-size: 15px;}</w:t>
            </w:r>
          </w:p>
          <w:p w14:paraId="0AF88CE5" w14:textId="77777777" w:rsidR="00AF1B59" w:rsidRDefault="00AF1B59" w:rsidP="00AF1B59">
            <w:pPr>
              <w:ind w:left="720"/>
            </w:pPr>
            <w:proofErr w:type="gramStart"/>
            <w:r>
              <w:t>.</w:t>
            </w:r>
            <w:proofErr w:type="spellStart"/>
            <w:r>
              <w:t>fulltable</w:t>
            </w:r>
            <w:proofErr w:type="spellEnd"/>
            <w:proofErr w:type="gramEnd"/>
            <w:r>
              <w:t>{</w:t>
            </w:r>
          </w:p>
          <w:p w14:paraId="053B1E79" w14:textId="5CE6EBA6" w:rsidR="00AF1B59" w:rsidRDefault="00AF1B59" w:rsidP="00AF1B59">
            <w:pPr>
              <w:ind w:left="720"/>
            </w:pPr>
            <w:r>
              <w:t xml:space="preserve">    width:100%;}</w:t>
            </w:r>
          </w:p>
          <w:p w14:paraId="480CA8DA" w14:textId="77777777" w:rsidR="00AF1B59" w:rsidRDefault="00AF1B59" w:rsidP="00AF1B59">
            <w:pPr>
              <w:ind w:left="720"/>
            </w:pPr>
            <w:proofErr w:type="spellStart"/>
            <w:proofErr w:type="gramStart"/>
            <w:r>
              <w:t>table,th</w:t>
            </w:r>
            <w:proofErr w:type="gramEnd"/>
            <w:r>
              <w:t>,td</w:t>
            </w:r>
            <w:proofErr w:type="spellEnd"/>
            <w:r>
              <w:t>{</w:t>
            </w:r>
          </w:p>
          <w:p w14:paraId="28B68312" w14:textId="77777777" w:rsidR="00AF1B59" w:rsidRDefault="00AF1B59" w:rsidP="00AF1B59">
            <w:pPr>
              <w:ind w:left="720"/>
            </w:pPr>
            <w:r>
              <w:t xml:space="preserve">    background-color: #A07855FF;</w:t>
            </w:r>
          </w:p>
          <w:p w14:paraId="2F6AEA7C" w14:textId="21EB32B2" w:rsidR="00AF1B59" w:rsidRDefault="00AF1B59" w:rsidP="00AF1B59">
            <w:pPr>
              <w:ind w:left="720"/>
            </w:pPr>
            <w:r>
              <w:t xml:space="preserve">    border: 2px </w:t>
            </w:r>
            <w:proofErr w:type="gramStart"/>
            <w:r>
              <w:t>solid  #</w:t>
            </w:r>
            <w:proofErr w:type="gramEnd"/>
            <w:r>
              <w:t>A07855FF;}</w:t>
            </w:r>
          </w:p>
          <w:p w14:paraId="33B259CF" w14:textId="77777777" w:rsidR="00AF1B59" w:rsidRDefault="00AF1B59" w:rsidP="00AF1B59">
            <w:pPr>
              <w:ind w:left="720"/>
            </w:pPr>
            <w:proofErr w:type="gramStart"/>
            <w:r>
              <w:t>.</w:t>
            </w:r>
            <w:proofErr w:type="spellStart"/>
            <w:r>
              <w:t>tableheader</w:t>
            </w:r>
            <w:proofErr w:type="spellEnd"/>
            <w:proofErr w:type="gramEnd"/>
            <w:r>
              <w:t>{</w:t>
            </w:r>
          </w:p>
          <w:p w14:paraId="5C2C2DF8" w14:textId="77777777" w:rsidR="00AF1B59" w:rsidRDefault="00AF1B59" w:rsidP="00AF1B59">
            <w:pPr>
              <w:ind w:left="720"/>
            </w:pPr>
            <w:r>
              <w:t xml:space="preserve">    </w:t>
            </w:r>
            <w:proofErr w:type="spellStart"/>
            <w:proofErr w:type="gramStart"/>
            <w:r>
              <w:t>color:whitesmoke</w:t>
            </w:r>
            <w:proofErr w:type="spellEnd"/>
            <w:proofErr w:type="gramEnd"/>
            <w:r>
              <w:t>;</w:t>
            </w:r>
          </w:p>
          <w:p w14:paraId="25EC5FC8" w14:textId="77777777" w:rsidR="00AF1B59" w:rsidRDefault="00AF1B59" w:rsidP="00AF1B59">
            <w:pPr>
              <w:ind w:left="720"/>
            </w:pPr>
            <w:r>
              <w:t xml:space="preserve">    font-family: Georgia, 'Times New Roman', Times, serif;</w:t>
            </w:r>
          </w:p>
          <w:p w14:paraId="7CCAAF5E" w14:textId="359C55EC" w:rsidR="00AF1B59" w:rsidRDefault="00AF1B59" w:rsidP="00AF1B59">
            <w:pPr>
              <w:ind w:left="720"/>
            </w:pPr>
            <w:r>
              <w:t xml:space="preserve">    font-weight: bold;}</w:t>
            </w:r>
          </w:p>
          <w:p w14:paraId="06B6AC0D" w14:textId="77777777" w:rsidR="00AF1B59" w:rsidRDefault="00AF1B59" w:rsidP="00AF1B59">
            <w:pPr>
              <w:ind w:left="720"/>
            </w:pPr>
            <w:proofErr w:type="gramStart"/>
            <w:r>
              <w:t>marquee{</w:t>
            </w:r>
            <w:proofErr w:type="gramEnd"/>
          </w:p>
          <w:p w14:paraId="28F32ECA" w14:textId="77777777" w:rsidR="00AF1B59" w:rsidRDefault="00AF1B59" w:rsidP="00AF1B59">
            <w:pPr>
              <w:ind w:left="720"/>
            </w:pPr>
            <w:r>
              <w:t xml:space="preserve">    width:100%;</w:t>
            </w:r>
          </w:p>
          <w:p w14:paraId="1456BA7A" w14:textId="77777777" w:rsidR="00AF1B59" w:rsidRDefault="00AF1B59" w:rsidP="00AF1B59">
            <w:pPr>
              <w:ind w:left="720"/>
            </w:pPr>
            <w:r>
              <w:t xml:space="preserve">    height:4%;</w:t>
            </w:r>
          </w:p>
          <w:p w14:paraId="5E3C8B8C" w14:textId="77777777" w:rsidR="00AF1B59" w:rsidRDefault="00AF1B59" w:rsidP="00AF1B59">
            <w:pPr>
              <w:ind w:left="720"/>
            </w:pPr>
            <w:r>
              <w:t xml:space="preserve">    text-align: center;</w:t>
            </w:r>
          </w:p>
          <w:p w14:paraId="53C260A9" w14:textId="77777777" w:rsidR="00AF1B59" w:rsidRDefault="00AF1B59" w:rsidP="00AF1B59">
            <w:pPr>
              <w:ind w:left="720"/>
            </w:pPr>
            <w:r>
              <w:t xml:space="preserve">    font-family: Verdana, Geneva, Tahoma, sans-serif;</w:t>
            </w:r>
          </w:p>
          <w:p w14:paraId="63031553" w14:textId="77777777" w:rsidR="00AF1B59" w:rsidRDefault="00AF1B59" w:rsidP="00AF1B59">
            <w:pPr>
              <w:ind w:left="720"/>
            </w:pPr>
            <w:r>
              <w:t xml:space="preserve">    font-size: small;</w:t>
            </w:r>
          </w:p>
          <w:p w14:paraId="0855FA81" w14:textId="77777777" w:rsidR="00AF1B59" w:rsidRDefault="00AF1B59" w:rsidP="00AF1B59">
            <w:pPr>
              <w:ind w:left="720"/>
            </w:pPr>
            <w:r>
              <w:t xml:space="preserve">    color: white;</w:t>
            </w:r>
          </w:p>
          <w:p w14:paraId="443933AC" w14:textId="0D66A388" w:rsidR="00AF1B59" w:rsidRDefault="00AF1B59" w:rsidP="00AF1B59">
            <w:pPr>
              <w:ind w:left="720"/>
            </w:pPr>
            <w:r>
              <w:t xml:space="preserve">    background-color: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142, 94, 53);}</w:t>
            </w:r>
          </w:p>
          <w:p w14:paraId="61801C88" w14:textId="77777777" w:rsidR="00AF1B59" w:rsidRDefault="00AF1B59" w:rsidP="00AF1B59">
            <w:pPr>
              <w:ind w:left="720"/>
            </w:pPr>
            <w:proofErr w:type="gramStart"/>
            <w:r>
              <w:lastRenderedPageBreak/>
              <w:t>::</w:t>
            </w:r>
            <w:proofErr w:type="gramEnd"/>
            <w:r>
              <w:t>-</w:t>
            </w:r>
            <w:proofErr w:type="spellStart"/>
            <w:r>
              <w:t>webkit</w:t>
            </w:r>
            <w:proofErr w:type="spellEnd"/>
            <w:r>
              <w:t>-scrollbar {</w:t>
            </w:r>
          </w:p>
          <w:p w14:paraId="6ECD23C9" w14:textId="278AA848" w:rsidR="00AF1B59" w:rsidRDefault="00AF1B59" w:rsidP="00AF1B59">
            <w:pPr>
              <w:ind w:left="720"/>
            </w:pPr>
            <w:r>
              <w:t xml:space="preserve">  width: 10px;}</w:t>
            </w:r>
          </w:p>
          <w:p w14:paraId="4EE2BB06" w14:textId="77777777" w:rsidR="00AF1B59" w:rsidRDefault="00AF1B59" w:rsidP="00AF1B59">
            <w:pPr>
              <w:ind w:left="720"/>
            </w:pP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</w:t>
            </w:r>
            <w:proofErr w:type="spellEnd"/>
            <w:r>
              <w:t>-scrollbar-track {</w:t>
            </w:r>
          </w:p>
          <w:p w14:paraId="6B2DA952" w14:textId="77777777" w:rsidR="00AF1B59" w:rsidRDefault="00AF1B59" w:rsidP="00AF1B59">
            <w:pPr>
              <w:ind w:left="720"/>
            </w:pPr>
            <w:r>
              <w:t xml:space="preserve">  box-shadow: inset 0 0 5px grey; </w:t>
            </w:r>
          </w:p>
          <w:p w14:paraId="27BD3943" w14:textId="17475B6A" w:rsidR="00AF1B59" w:rsidRDefault="00AF1B59" w:rsidP="00AF1B59">
            <w:pPr>
              <w:ind w:left="720"/>
            </w:pPr>
            <w:r>
              <w:t xml:space="preserve">  border-radius: 10px;}</w:t>
            </w:r>
          </w:p>
          <w:p w14:paraId="214A7F08" w14:textId="77777777" w:rsidR="00AF1B59" w:rsidRDefault="00AF1B59" w:rsidP="00AF1B59">
            <w:pPr>
              <w:ind w:left="720"/>
            </w:pP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</w:t>
            </w:r>
            <w:proofErr w:type="spellEnd"/>
            <w:r>
              <w:t>-scrollbar-thumb {</w:t>
            </w:r>
          </w:p>
          <w:p w14:paraId="41F81885" w14:textId="77777777" w:rsidR="00AF1B59" w:rsidRDefault="00AF1B59" w:rsidP="00AF1B59">
            <w:pPr>
              <w:ind w:left="720"/>
            </w:pPr>
            <w:r>
              <w:t xml:space="preserve">  background:  #A07855FF; </w:t>
            </w:r>
          </w:p>
          <w:p w14:paraId="2E2ED2BC" w14:textId="49991D72" w:rsidR="00AF1B59" w:rsidRDefault="00AF1B59" w:rsidP="00AF1B59">
            <w:pPr>
              <w:ind w:left="720"/>
            </w:pPr>
            <w:r>
              <w:t xml:space="preserve">  border-radius: 5px;}</w:t>
            </w:r>
          </w:p>
          <w:p w14:paraId="55574379" w14:textId="77777777" w:rsidR="00AF1B59" w:rsidRDefault="00AF1B59" w:rsidP="00AF1B59">
            <w:pPr>
              <w:ind w:left="720"/>
            </w:pP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webkit-scrollbar-thumb:hover</w:t>
            </w:r>
            <w:proofErr w:type="spellEnd"/>
            <w:r>
              <w:t xml:space="preserve"> {</w:t>
            </w:r>
          </w:p>
          <w:p w14:paraId="20992AD4" w14:textId="3DB4A69F" w:rsidR="00AF1B59" w:rsidRDefault="00AF1B59" w:rsidP="00AF1B59">
            <w:pPr>
              <w:ind w:left="720"/>
            </w:pPr>
            <w:r>
              <w:t xml:space="preserve">  background: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172, 166, 166, 0.854); }</w:t>
            </w:r>
          </w:p>
          <w:p w14:paraId="5668FD19" w14:textId="14C29209" w:rsidR="00C211DB" w:rsidRDefault="00C211DB" w:rsidP="00AF1B59">
            <w:pPr>
              <w:ind w:left="720"/>
            </w:pPr>
          </w:p>
          <w:p w14:paraId="0769109B" w14:textId="64AEB9A9" w:rsidR="00C211DB" w:rsidRDefault="00C211DB" w:rsidP="00AF1B59">
            <w:pPr>
              <w:ind w:left="720"/>
            </w:pPr>
          </w:p>
          <w:p w14:paraId="1E1580CF" w14:textId="39FB34B4" w:rsidR="00C211DB" w:rsidRDefault="00C211DB" w:rsidP="00AF1B59">
            <w:pPr>
              <w:ind w:left="720"/>
            </w:pPr>
          </w:p>
          <w:p w14:paraId="7521BD5F" w14:textId="2A6AD981" w:rsidR="00C211DB" w:rsidRDefault="00C211DB" w:rsidP="00AF1B59">
            <w:pPr>
              <w:ind w:left="720"/>
            </w:pPr>
          </w:p>
          <w:p w14:paraId="6026E43B" w14:textId="4F0E9861" w:rsidR="00C211DB" w:rsidRDefault="00C211DB" w:rsidP="00AF1B59">
            <w:pPr>
              <w:ind w:left="720"/>
            </w:pPr>
          </w:p>
          <w:p w14:paraId="7DF89F1F" w14:textId="45FD58F4" w:rsidR="00C211DB" w:rsidRDefault="00C211DB" w:rsidP="00AF1B59">
            <w:pPr>
              <w:ind w:left="720"/>
            </w:pPr>
          </w:p>
          <w:p w14:paraId="234A69AD" w14:textId="78C4CDF0" w:rsidR="00C211DB" w:rsidRDefault="00C211DB" w:rsidP="00AF1B59">
            <w:pPr>
              <w:ind w:left="720"/>
            </w:pPr>
          </w:p>
          <w:p w14:paraId="311D63F4" w14:textId="4F90538B" w:rsidR="00C211DB" w:rsidRDefault="00C211DB" w:rsidP="00AF1B59">
            <w:pPr>
              <w:ind w:left="720"/>
            </w:pPr>
          </w:p>
          <w:p w14:paraId="6EE1D568" w14:textId="68C4F5C8" w:rsidR="00C211DB" w:rsidRDefault="00C211DB" w:rsidP="00AF1B59">
            <w:pPr>
              <w:ind w:left="720"/>
            </w:pPr>
          </w:p>
          <w:p w14:paraId="6715F55C" w14:textId="5072C65A" w:rsidR="00C211DB" w:rsidRDefault="00C211DB" w:rsidP="00AF1B59">
            <w:pPr>
              <w:ind w:left="720"/>
            </w:pPr>
          </w:p>
          <w:p w14:paraId="5E30552B" w14:textId="7F4030BA" w:rsidR="00C211DB" w:rsidRDefault="00C211DB" w:rsidP="00AF1B59">
            <w:pPr>
              <w:ind w:left="720"/>
            </w:pPr>
          </w:p>
          <w:p w14:paraId="5C9A552B" w14:textId="27C2275E" w:rsidR="00C211DB" w:rsidRDefault="00C211DB" w:rsidP="00AF1B59">
            <w:pPr>
              <w:ind w:left="720"/>
            </w:pPr>
          </w:p>
          <w:p w14:paraId="5E6D0555" w14:textId="177272F6" w:rsidR="00C211DB" w:rsidRDefault="00C211DB" w:rsidP="00AF1B59">
            <w:pPr>
              <w:ind w:left="720"/>
            </w:pPr>
          </w:p>
          <w:p w14:paraId="1CB0FC1F" w14:textId="4CC4DFF1" w:rsidR="00C211DB" w:rsidRDefault="00C211DB" w:rsidP="00AF1B59">
            <w:pPr>
              <w:ind w:left="720"/>
            </w:pPr>
          </w:p>
          <w:p w14:paraId="37D0009C" w14:textId="41B43544" w:rsidR="00C211DB" w:rsidRDefault="00C211DB" w:rsidP="00AF1B59">
            <w:pPr>
              <w:ind w:left="720"/>
            </w:pPr>
          </w:p>
          <w:p w14:paraId="396C4E51" w14:textId="0B054063" w:rsidR="00C211DB" w:rsidRDefault="00C211DB" w:rsidP="00AF1B59">
            <w:pPr>
              <w:ind w:left="720"/>
            </w:pPr>
          </w:p>
          <w:p w14:paraId="6383C9F7" w14:textId="51E7E4D1" w:rsidR="00C211DB" w:rsidRDefault="00C211DB" w:rsidP="00AF1B59">
            <w:pPr>
              <w:ind w:left="720"/>
            </w:pPr>
          </w:p>
          <w:p w14:paraId="484208D5" w14:textId="2859A43A" w:rsidR="00C211DB" w:rsidRDefault="00C211DB" w:rsidP="00AF1B59">
            <w:pPr>
              <w:ind w:left="720"/>
            </w:pPr>
          </w:p>
          <w:p w14:paraId="11FE1E8A" w14:textId="5CE642F6" w:rsidR="00C211DB" w:rsidRDefault="00C211DB" w:rsidP="00AF1B59">
            <w:pPr>
              <w:ind w:left="720"/>
            </w:pPr>
          </w:p>
          <w:p w14:paraId="08A3C55E" w14:textId="0DD74D24" w:rsidR="00C211DB" w:rsidRDefault="00C211DB" w:rsidP="00AF1B59">
            <w:pPr>
              <w:ind w:left="720"/>
            </w:pPr>
          </w:p>
          <w:p w14:paraId="17B71514" w14:textId="77777777" w:rsidR="00C211DB" w:rsidRDefault="00C211DB" w:rsidP="00AF1B59">
            <w:pPr>
              <w:ind w:left="720"/>
            </w:pPr>
          </w:p>
          <w:p w14:paraId="77356680" w14:textId="56AA3AE7" w:rsidR="00F81691" w:rsidRDefault="00F81691" w:rsidP="00554282">
            <w:pPr>
              <w:ind w:left="720"/>
            </w:pPr>
          </w:p>
          <w:p w14:paraId="5BA29A3D" w14:textId="0BFE3A1C" w:rsidR="00F81691" w:rsidRDefault="00F81691" w:rsidP="00554282">
            <w:pPr>
              <w:ind w:left="720"/>
            </w:pPr>
          </w:p>
          <w:p w14:paraId="243A7EDD" w14:textId="729FA3B9" w:rsidR="00554282" w:rsidRDefault="00F81691" w:rsidP="00554282">
            <w:pPr>
              <w:ind w:left="720"/>
            </w:pPr>
            <w:r w:rsidRPr="000B4502"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2FBB9DF1" wp14:editId="4BA6EBC9">
                      <wp:extent cx="3352800" cy="1389380"/>
                      <wp:effectExtent l="0" t="0" r="0" b="127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389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92EBA" w14:textId="216878B2" w:rsidR="00F81691" w:rsidRPr="001D2A9A" w:rsidRDefault="00F81691" w:rsidP="00F81691">
                                  <w:pPr>
                                    <w:pStyle w:val="Title"/>
                                    <w:rPr>
                                      <w:color w:val="44546A" w:themeColor="text2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z w:val="72"/>
                                      <w:szCs w:val="52"/>
                                    </w:rPr>
                                    <w:t>Main Frame</w:t>
                                  </w:r>
                                </w:p>
                                <w:p w14:paraId="06026D9D" w14:textId="77777777" w:rsidR="00F81691" w:rsidRPr="000B4502" w:rsidRDefault="00F81691" w:rsidP="00F81691">
                                  <w:pPr>
                                    <w:pStyle w:val="Subtitle"/>
                                    <w:rPr>
                                      <w:color w:val="44546A" w:themeColor="text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</w:rPr>
                                    <w:t xml:space="preserve">Taj jewellers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BB9DF1" id="Text Box 1" o:spid="_x0000_s1032" type="#_x0000_t202" style="width:264pt;height:1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KfHAIAADQ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" filled="f" stroked="f" strokeweight=".5pt">
                      <v:textbox>
                        <w:txbxContent>
                          <w:p w14:paraId="2A792EBA" w14:textId="216878B2" w:rsidR="00F81691" w:rsidRPr="001D2A9A" w:rsidRDefault="00F81691" w:rsidP="00F81691">
                            <w:pPr>
                              <w:pStyle w:val="Title"/>
                              <w:rPr>
                                <w:color w:val="44546A" w:themeColor="text2"/>
                                <w:szCs w:val="48"/>
                              </w:rPr>
                            </w:pPr>
                            <w:r>
                              <w:rPr>
                                <w:color w:val="44546A" w:themeColor="text2"/>
                                <w:sz w:val="72"/>
                                <w:szCs w:val="52"/>
                              </w:rPr>
                              <w:t>Main Frame</w:t>
                            </w:r>
                          </w:p>
                          <w:p w14:paraId="06026D9D" w14:textId="77777777" w:rsidR="00F81691" w:rsidRPr="000B4502" w:rsidRDefault="00F81691" w:rsidP="00F81691">
                            <w:pPr>
                              <w:pStyle w:val="Subtitle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Taj jewellers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</w:rPr>
              <mc:AlternateContent>
                <mc:Choice Requires="wps">
                  <w:drawing>
                    <wp:inline distT="0" distB="0" distL="0" distR="0" wp14:anchorId="01E5B383" wp14:editId="64244D3A">
                      <wp:extent cx="3244850" cy="1303116"/>
                      <wp:effectExtent l="0" t="0" r="0" b="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0" cy="13031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73D7B5" w14:textId="65F07C53" w:rsidR="00F81691" w:rsidRDefault="00F81691" w:rsidP="00F816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This frame </w:t>
                                  </w:r>
                                  <w:r w:rsidR="00ED4B70">
                                    <w:rPr>
                                      <w:color w:val="44546A" w:themeColor="text2"/>
                                      <w:lang w:val="en-IN"/>
                                    </w:rPr>
                                    <w:t>consists</w:t>
                                  </w: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of four main type of jewelleries Necklaces, Bangles, Rings</w:t>
                                  </w:r>
                                  <w:r w:rsidR="0014311A"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and Earrings</w:t>
                                  </w:r>
                                  <w:r w:rsidR="00ED4B70"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icons.</w:t>
                                  </w:r>
                                </w:p>
                                <w:p w14:paraId="55DE67D3" w14:textId="483460A6" w:rsidR="00ED4B70" w:rsidRDefault="00ED4B70" w:rsidP="00F816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Clicking o each icon will take you to the webpages consisting of those jewelleries.</w:t>
                                  </w:r>
                                </w:p>
                                <w:p w14:paraId="5FC5A333" w14:textId="30DAB169" w:rsidR="00ED4B70" w:rsidRDefault="00ED4B70" w:rsidP="00F816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Below these four icons there are image ads.</w:t>
                                  </w:r>
                                </w:p>
                                <w:p w14:paraId="50D4CC81" w14:textId="368A55ED" w:rsidR="00ED4B70" w:rsidRPr="00942E90" w:rsidRDefault="00ED4B70" w:rsidP="00F81691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The whole frame is scrollable with customized scrollbar.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E5B383" id="Text Box 2" o:spid="_x0000_s1033" type="#_x0000_t202" style="width:255.5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CDGgIAADQ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" filled="f" stroked="f" strokeweight=".5pt">
                      <v:textbox>
                        <w:txbxContent>
                          <w:p w14:paraId="6573D7B5" w14:textId="65F07C53" w:rsidR="00F81691" w:rsidRDefault="00F81691" w:rsidP="00F816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This frame </w:t>
                            </w:r>
                            <w:r w:rsidR="00ED4B70">
                              <w:rPr>
                                <w:color w:val="44546A" w:themeColor="text2"/>
                                <w:lang w:val="en-IN"/>
                              </w:rPr>
                              <w:t>consists</w:t>
                            </w: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 of four main type of jewelleries Necklaces, Bangles, Rings</w:t>
                            </w:r>
                            <w:r w:rsidR="0014311A">
                              <w:rPr>
                                <w:color w:val="44546A" w:themeColor="text2"/>
                                <w:lang w:val="en-IN"/>
                              </w:rPr>
                              <w:t xml:space="preserve"> and Earrings</w:t>
                            </w:r>
                            <w:r w:rsidR="00ED4B70">
                              <w:rPr>
                                <w:color w:val="44546A" w:themeColor="text2"/>
                                <w:lang w:val="en-IN"/>
                              </w:rPr>
                              <w:t xml:space="preserve"> icons.</w:t>
                            </w:r>
                          </w:p>
                          <w:p w14:paraId="55DE67D3" w14:textId="483460A6" w:rsidR="00ED4B70" w:rsidRDefault="00ED4B70" w:rsidP="00F816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Clicking o each icon will take you to the webpages consisting of those jewelleries.</w:t>
                            </w:r>
                          </w:p>
                          <w:p w14:paraId="5FC5A333" w14:textId="30DAB169" w:rsidR="00ED4B70" w:rsidRDefault="00ED4B70" w:rsidP="00F816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Below these four icons there are image ads.</w:t>
                            </w:r>
                          </w:p>
                          <w:p w14:paraId="50D4CC81" w14:textId="368A55ED" w:rsidR="00ED4B70" w:rsidRPr="00942E90" w:rsidRDefault="00ED4B70" w:rsidP="00F81691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The whole frame is scrollable with customized scrollbar.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BF75C3" w14:textId="01EC0B9B" w:rsidR="00ED4B70" w:rsidRPr="00AF1B59" w:rsidRDefault="00ED4B70" w:rsidP="00ED4B70">
            <w:pPr>
              <w:ind w:left="72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AF1B59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Code for main frame:</w:t>
            </w:r>
          </w:p>
          <w:p w14:paraId="36E075B8" w14:textId="77777777" w:rsidR="00ED4B70" w:rsidRDefault="00ED4B70" w:rsidP="00ED4B70">
            <w:pPr>
              <w:ind w:left="720"/>
            </w:pPr>
            <w:r>
              <w:t>&lt;html&gt;</w:t>
            </w:r>
          </w:p>
          <w:p w14:paraId="5C10E07E" w14:textId="77777777" w:rsidR="00ED4B70" w:rsidRDefault="00ED4B70" w:rsidP="00ED4B70">
            <w:pPr>
              <w:ind w:left="720"/>
            </w:pPr>
            <w:r>
              <w:t xml:space="preserve">    &lt;head&gt;</w:t>
            </w:r>
          </w:p>
          <w:p w14:paraId="0E813B03" w14:textId="77777777" w:rsidR="00ED4B70" w:rsidRDefault="00ED4B70" w:rsidP="00ED4B70">
            <w:pPr>
              <w:ind w:left="720"/>
            </w:pPr>
            <w:r>
              <w:t xml:space="preserve">        &lt;title&gt;TAJ Jewellers&lt;/title&gt;</w:t>
            </w:r>
          </w:p>
          <w:p w14:paraId="0EC19186" w14:textId="77777777" w:rsidR="00ED4B70" w:rsidRDefault="00ED4B70" w:rsidP="00ED4B70">
            <w:pPr>
              <w:ind w:left="720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="icon" </w:t>
            </w:r>
            <w:proofErr w:type="spellStart"/>
            <w:r>
              <w:t>href</w:t>
            </w:r>
            <w:proofErr w:type="spellEnd"/>
            <w:r>
              <w:t>="C:\Users\Ishapreet Kaur\Documents\Summer training project\resources\tj.ico"&gt;</w:t>
            </w:r>
          </w:p>
          <w:p w14:paraId="32F87455" w14:textId="77777777" w:rsidR="00ED4B70" w:rsidRDefault="00ED4B70" w:rsidP="00ED4B70">
            <w:pPr>
              <w:ind w:left="720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="mainfile1.css"&gt;</w:t>
            </w:r>
          </w:p>
          <w:p w14:paraId="0093B2A1" w14:textId="77777777" w:rsidR="00ED4B70" w:rsidRDefault="00ED4B70" w:rsidP="00ED4B70">
            <w:pPr>
              <w:ind w:left="720"/>
            </w:pPr>
            <w:r>
              <w:t xml:space="preserve">    &lt;/head&gt;</w:t>
            </w:r>
          </w:p>
          <w:p w14:paraId="3D38847C" w14:textId="77777777" w:rsidR="00ED4B70" w:rsidRDefault="00ED4B70" w:rsidP="00ED4B70">
            <w:pPr>
              <w:ind w:left="720"/>
            </w:pPr>
            <w:r>
              <w:t>&lt;body&gt;</w:t>
            </w:r>
          </w:p>
          <w:p w14:paraId="3C3F5327" w14:textId="77777777" w:rsidR="00ED4B70" w:rsidRDefault="00ED4B70" w:rsidP="00ED4B70">
            <w:pPr>
              <w:ind w:left="720"/>
            </w:pPr>
            <w:r>
              <w:t xml:space="preserve">&lt;span&gt;    </w:t>
            </w:r>
          </w:p>
          <w:p w14:paraId="6465D6C2" w14:textId="77777777" w:rsidR="00ED4B70" w:rsidRDefault="00ED4B70" w:rsidP="00ED4B70">
            <w:pPr>
              <w:ind w:left="720"/>
            </w:pPr>
            <w:r>
              <w:t xml:space="preserve">   &lt;div class="</w:t>
            </w:r>
            <w:proofErr w:type="spellStart"/>
            <w:r>
              <w:t>icon_bangles</w:t>
            </w:r>
            <w:proofErr w:type="spellEnd"/>
            <w:r>
              <w:t>"&gt;</w:t>
            </w:r>
          </w:p>
          <w:p w14:paraId="31ECB748" w14:textId="77777777" w:rsidR="00ED4B70" w:rsidRDefault="00ED4B70" w:rsidP="00ED4B70">
            <w:pPr>
              <w:ind w:left="720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="https://www.mirraw.com/women/jewellery/bangles-bracelets" target="_blank"&gt;</w:t>
            </w:r>
          </w:p>
          <w:p w14:paraId="614000B9" w14:textId="77777777" w:rsidR="00ED4B70" w:rsidRDefault="00ED4B70" w:rsidP="00ED4B70">
            <w:pPr>
              <w:ind w:left="720"/>
            </w:pPr>
            <w:r>
              <w:t xml:space="preserve">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imageicon</w:t>
            </w:r>
            <w:proofErr w:type="spellEnd"/>
            <w:r>
              <w:t xml:space="preserve">" alt="Bangles and </w:t>
            </w:r>
            <w:proofErr w:type="spellStart"/>
            <w:r>
              <w:t>braceletes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="C:\Users\Ishapreet Kaur\Documents\Summer training project\resources\</w:t>
            </w:r>
            <w:proofErr w:type="spellStart"/>
            <w:r>
              <w:t>bangles_icon.jpg.webp</w:t>
            </w:r>
            <w:proofErr w:type="spellEnd"/>
            <w:r>
              <w:t>"&gt;</w:t>
            </w:r>
          </w:p>
          <w:p w14:paraId="6F68A28E" w14:textId="77777777" w:rsidR="00ED4B70" w:rsidRDefault="00ED4B70" w:rsidP="00ED4B70">
            <w:pPr>
              <w:ind w:left="720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 xml:space="preserve">&gt;&lt;p class="icon"&gt;Bangles and </w:t>
            </w:r>
            <w:proofErr w:type="spellStart"/>
            <w:r>
              <w:t>braceletes</w:t>
            </w:r>
            <w:proofErr w:type="spellEnd"/>
            <w:r>
              <w:t xml:space="preserve">&lt;/p&gt;   </w:t>
            </w:r>
          </w:p>
          <w:p w14:paraId="1C310A43" w14:textId="77777777" w:rsidR="00ED4B70" w:rsidRDefault="00ED4B70" w:rsidP="00ED4B70">
            <w:pPr>
              <w:ind w:left="720"/>
            </w:pPr>
            <w:r>
              <w:t xml:space="preserve">    &lt;/a&gt;</w:t>
            </w:r>
          </w:p>
          <w:p w14:paraId="20637CBD" w14:textId="77777777" w:rsidR="00ED4B70" w:rsidRDefault="00ED4B70" w:rsidP="00ED4B70">
            <w:pPr>
              <w:ind w:left="720"/>
            </w:pPr>
            <w:r>
              <w:t xml:space="preserve">   &lt;/div&gt;</w:t>
            </w:r>
          </w:p>
          <w:p w14:paraId="23B534AE" w14:textId="77777777" w:rsidR="00ED4B70" w:rsidRDefault="00ED4B70" w:rsidP="00ED4B70">
            <w:pPr>
              <w:ind w:left="720"/>
            </w:pPr>
            <w:r>
              <w:t xml:space="preserve">   &lt;div class="</w:t>
            </w:r>
            <w:proofErr w:type="spellStart"/>
            <w:r>
              <w:t>icon_earrings</w:t>
            </w:r>
            <w:proofErr w:type="spellEnd"/>
            <w:r>
              <w:t>"&gt;</w:t>
            </w:r>
          </w:p>
          <w:p w14:paraId="79B2BEC4" w14:textId="77777777" w:rsidR="00ED4B70" w:rsidRDefault="00ED4B70" w:rsidP="00ED4B70">
            <w:pPr>
              <w:ind w:left="720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="https://www.mirraw.com/women/jewellery/earrings" target="_blank"&gt;</w:t>
            </w:r>
          </w:p>
          <w:p w14:paraId="594D50F3" w14:textId="77777777" w:rsidR="00ED4B70" w:rsidRDefault="00ED4B70" w:rsidP="00ED4B70">
            <w:pPr>
              <w:ind w:left="720"/>
            </w:pPr>
            <w:r>
              <w:t xml:space="preserve">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imageicon</w:t>
            </w:r>
            <w:proofErr w:type="spellEnd"/>
            <w:r>
              <w:t xml:space="preserve">" alt="Earrings" src="file:///C:/Users/Ishapreet%20Kaur/Documents/Summer%20training%20project/resources/earrings_icon.jpg.webp"&gt;   </w:t>
            </w:r>
          </w:p>
          <w:p w14:paraId="06275BEA" w14:textId="77777777" w:rsidR="00ED4B70" w:rsidRDefault="00ED4B70" w:rsidP="00ED4B70">
            <w:pPr>
              <w:ind w:left="720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&gt;&lt;p class="icon"&gt;Earrings&lt;/p&gt;</w:t>
            </w:r>
          </w:p>
          <w:p w14:paraId="2EFDC71F" w14:textId="77777777" w:rsidR="00ED4B70" w:rsidRDefault="00ED4B70" w:rsidP="00ED4B70">
            <w:pPr>
              <w:ind w:left="720"/>
            </w:pPr>
            <w:r>
              <w:t xml:space="preserve">    &lt;/a&gt;</w:t>
            </w:r>
          </w:p>
          <w:p w14:paraId="58CCC30E" w14:textId="77777777" w:rsidR="00ED4B70" w:rsidRDefault="00ED4B70" w:rsidP="00ED4B70">
            <w:pPr>
              <w:ind w:left="720"/>
            </w:pPr>
            <w:r>
              <w:t xml:space="preserve">   &lt;/div&gt;</w:t>
            </w:r>
          </w:p>
          <w:p w14:paraId="4263E546" w14:textId="77777777" w:rsidR="00ED4B70" w:rsidRDefault="00ED4B70" w:rsidP="00ED4B70">
            <w:pPr>
              <w:ind w:left="720"/>
            </w:pPr>
            <w:r>
              <w:t xml:space="preserve">   &lt;div class="</w:t>
            </w:r>
            <w:proofErr w:type="spellStart"/>
            <w:r>
              <w:t>icon_rings</w:t>
            </w:r>
            <w:proofErr w:type="spellEnd"/>
            <w:r>
              <w:t>"&gt;</w:t>
            </w:r>
          </w:p>
          <w:p w14:paraId="0D5F8B92" w14:textId="77777777" w:rsidR="00ED4B70" w:rsidRDefault="00ED4B70" w:rsidP="00ED4B70">
            <w:pPr>
              <w:ind w:left="720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="https://www.mirraw.com/women/jewellery/rings" target="_blank"&gt;</w:t>
            </w:r>
          </w:p>
          <w:p w14:paraId="257A0B0D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imageicon</w:t>
            </w:r>
            <w:proofErr w:type="spellEnd"/>
            <w:r>
              <w:t xml:space="preserve">" alt="Rings" src="file:///C:/Users/Ishapreet%20Kaur/Documents/Summer%20training%20project/resources/rings_icon.jpg.webp"&gt;   </w:t>
            </w:r>
          </w:p>
          <w:p w14:paraId="5606AF3D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&gt;&lt;p class="icon"&gt;Rings&lt;/p&gt;&lt;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597D95DE" w14:textId="77777777" w:rsidR="00ED4B70" w:rsidRDefault="00ED4B70" w:rsidP="00ED4B70">
            <w:pPr>
              <w:ind w:left="720"/>
            </w:pPr>
            <w:r>
              <w:t xml:space="preserve">    &lt;/a&gt;</w:t>
            </w:r>
          </w:p>
          <w:p w14:paraId="41EB5644" w14:textId="77777777" w:rsidR="00ED4B70" w:rsidRDefault="00ED4B70" w:rsidP="00ED4B70">
            <w:pPr>
              <w:ind w:left="720"/>
            </w:pPr>
            <w:r>
              <w:t xml:space="preserve">   &lt;/div&gt;</w:t>
            </w:r>
          </w:p>
          <w:p w14:paraId="7C5948C3" w14:textId="77777777" w:rsidR="00ED4B70" w:rsidRDefault="00ED4B70" w:rsidP="00ED4B70">
            <w:pPr>
              <w:ind w:left="720"/>
            </w:pPr>
            <w:r>
              <w:t xml:space="preserve">   &lt;div class="</w:t>
            </w:r>
            <w:proofErr w:type="spellStart"/>
            <w:r>
              <w:t>icon_necklace</w:t>
            </w:r>
            <w:proofErr w:type="spellEnd"/>
            <w:r>
              <w:t>"&gt;</w:t>
            </w:r>
          </w:p>
          <w:p w14:paraId="08496DC9" w14:textId="77777777" w:rsidR="00ED4B70" w:rsidRDefault="00ED4B70" w:rsidP="00ED4B70">
            <w:pPr>
              <w:ind w:left="720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="https://www.mirraw.com/women/jewellery/necklaces" target="_blank"&gt;</w:t>
            </w:r>
          </w:p>
          <w:p w14:paraId="04055EC3" w14:textId="77777777" w:rsidR="00ED4B70" w:rsidRDefault="00ED4B70" w:rsidP="00ED4B70">
            <w:pPr>
              <w:ind w:left="720"/>
            </w:pPr>
            <w:r>
              <w:lastRenderedPageBreak/>
              <w:t xml:space="preserve">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imageicon</w:t>
            </w:r>
            <w:proofErr w:type="spellEnd"/>
            <w:r>
              <w:t xml:space="preserve">" alt="Necklaces and Pendants" src="file:///C:/Users/Ishapreet%20Kaur/Documents/Summer%20training%20project/resources/necklace_icon.jpg.webp"&gt;   </w:t>
            </w:r>
          </w:p>
          <w:p w14:paraId="5D110ECB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&gt;&lt;p class="icon"&gt;Necklaces and Pendants&lt;/p&gt;</w:t>
            </w:r>
          </w:p>
          <w:p w14:paraId="7271652C" w14:textId="77777777" w:rsidR="00ED4B70" w:rsidRDefault="00ED4B70" w:rsidP="00ED4B70">
            <w:pPr>
              <w:ind w:left="720"/>
            </w:pPr>
            <w:r>
              <w:t xml:space="preserve">    &lt;/a&gt;</w:t>
            </w:r>
          </w:p>
          <w:p w14:paraId="03434A9D" w14:textId="77777777" w:rsidR="00ED4B70" w:rsidRDefault="00ED4B70" w:rsidP="00ED4B70">
            <w:pPr>
              <w:ind w:left="720"/>
            </w:pPr>
            <w:r>
              <w:t xml:space="preserve">   &lt;/div&gt;</w:t>
            </w:r>
          </w:p>
          <w:p w14:paraId="479225CD" w14:textId="77777777" w:rsidR="00ED4B70" w:rsidRDefault="00ED4B70" w:rsidP="00ED4B70">
            <w:pPr>
              <w:ind w:left="720"/>
            </w:pPr>
            <w:r>
              <w:t>&lt;/span&gt;</w:t>
            </w:r>
          </w:p>
          <w:p w14:paraId="4CC10F3A" w14:textId="77777777" w:rsidR="00ED4B70" w:rsidRDefault="00ED4B70" w:rsidP="00ED4B70">
            <w:pPr>
              <w:ind w:left="720"/>
            </w:pPr>
            <w:r>
              <w:t xml:space="preserve"> &lt;div class="</w:t>
            </w:r>
            <w:proofErr w:type="spellStart"/>
            <w:r>
              <w:t>rand_img</w:t>
            </w:r>
            <w:proofErr w:type="spellEnd"/>
            <w:r>
              <w:t>"&gt;</w:t>
            </w:r>
          </w:p>
          <w:p w14:paraId="2572082D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href="https://www.mirraw.com/designers/classiques/designs/green-metallic-necklace-sets-necklace-set"&gt;</w:t>
            </w:r>
          </w:p>
          <w:p w14:paraId="22B0739A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src="file:///C:/Users/Ishapreet%20Kaur/Documents/Summer%20training%20project/resources/image1.webp"&gt;</w:t>
            </w:r>
          </w:p>
          <w:p w14:paraId="664F98D6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16A724EF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href="https://www.mirraw.com/designers/diya-jewellery/designs/multicolor-jewellery--af957fe0-ee76-4e4c-aef3-d36919f599c7"&gt;</w:t>
            </w:r>
          </w:p>
          <w:p w14:paraId="25409A7A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src="file:///C:/Users/Ishapreet%20Kaur/Documents/Summer%20training%20project/resources/image2.webp"&gt;</w:t>
            </w:r>
          </w:p>
          <w:p w14:paraId="3A72EFE5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6669F928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href="https://www.mirraw.com/designers/sanvi-jewels-pvt-ltd/designs/red-ruby-studs--a7d65882-ebfd-4506-85d8-130ef6730b9d"&gt;</w:t>
            </w:r>
          </w:p>
          <w:p w14:paraId="0A8872FD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src="file:///C:/Users/Ishapreet%20Kaur/Documents/Summer%20training%20project/resources/image3.webp"&gt;</w:t>
            </w:r>
          </w:p>
          <w:p w14:paraId="2FB00643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0EED1494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href="https://www.mirraw.com/designers/jazz-and-sizzle-store/designs/silver-earrings--fb08e4cc-251b-473d-9902-78a98902e85c"&gt;</w:t>
            </w:r>
          </w:p>
          <w:p w14:paraId="383B3C3F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src="file:///C:/Users/Ishapreet%20Kaur/Documents/Summer%20training%20project/resources/image8.webp"&gt;</w:t>
            </w:r>
          </w:p>
          <w:p w14:paraId="5383057E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64768CFC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href="https://www.mirraw.com/designers/abdesigns/designs/gold-toe-rings--fe1046f4-f04e-4fd8-8a63-5b0d8e74f0bd"&gt;</w:t>
            </w:r>
          </w:p>
          <w:p w14:paraId="330B9410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src="file:///C:/Users/Ishapreet%20Kaur/Documents/Summer%20training%20project/resources/image9.webp"&gt;</w:t>
            </w:r>
          </w:p>
          <w:p w14:paraId="5E3BEE98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3C3D33AE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href="https://www.mirraw.com/designers/tistabene/designs/multicolor-earrings--2d13ea98-dea0-475a-ad88-d49ea1994eb5"&gt;</w:t>
            </w:r>
          </w:p>
          <w:p w14:paraId="12F47AB9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src="file:///C:/Users/Ishapreet%20Kaur/Documents/Summer%20training%20project/resources/image10.webp"&gt;</w:t>
            </w:r>
          </w:p>
          <w:p w14:paraId="4814BCE2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5E9F1459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href="https://www.mirraw.com/designers/binnis-wardrobe/designs/golden-necklace-with-jhumka-necklace-set"&gt;</w:t>
            </w:r>
          </w:p>
          <w:p w14:paraId="17DC89E7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src="file:///C:/Users/Ishapreet%20Kaur/Documents/Summer%20training%20project/resources/image15.webp"&gt;</w:t>
            </w:r>
          </w:p>
          <w:p w14:paraId="02A32828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484833B6" w14:textId="77777777" w:rsidR="00ED4B70" w:rsidRDefault="00ED4B70" w:rsidP="00ED4B70">
            <w:pPr>
              <w:ind w:left="720"/>
            </w:pPr>
            <w:r>
              <w:lastRenderedPageBreak/>
              <w:t xml:space="preserve">        &lt;a target="_blank" href="https://www.mirraw.com/designers/tistabene/designs/multicolor-earrings--c4717eb1-ca59-400e-801f-c1af816b7dd1"&gt;</w:t>
            </w:r>
          </w:p>
          <w:p w14:paraId="14F4BB44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src="file:///C:/Users/Ishapreet%20Kaur/Documents/Summer%20training%20project/resources/image16.webp"&gt;</w:t>
            </w:r>
          </w:p>
          <w:p w14:paraId="0BC0EAA3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02F614E8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href="https://www.mirraw.com/designers/sanvi-jewels-pvt-ltd/designs/multicolor-swarovski-crystal-necklaces--2f2620ec-2d57-43f3-9eee-ab47e1217fdc"&gt;</w:t>
            </w:r>
          </w:p>
          <w:p w14:paraId="358CC9C5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src="file:///C:/Users/Ishapreet%20Kaur/Documents/Summer%20training%20project/resources/image17.webp"&gt;</w:t>
            </w:r>
          </w:p>
          <w:p w14:paraId="75255AF7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351FA2C1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href="https://www.mirraw.com/designers/diya-jewellery/designs/white-jewellery--271da0a6-b6b4-4828-a9a6-43ee94e5a133"&gt;</w:t>
            </w:r>
          </w:p>
          <w:p w14:paraId="19B384AE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src="file:///C:/Users/Ishapreet%20Kaur/Documents/Summer%20training%20project/resources/image4.webp"&gt;</w:t>
            </w:r>
          </w:p>
          <w:p w14:paraId="16F5D464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6FE1B73F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href="https://www.mirraw.com/designers/abdesigns/designs/gold-jewellery-below-500"&gt;</w:t>
            </w:r>
          </w:p>
          <w:p w14:paraId="413FF18F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src="file:///C:/Users/Ishapreet%20Kaur/Documents/Summer%20training%20project/resources/image5.webp"&gt;</w:t>
            </w:r>
          </w:p>
          <w:p w14:paraId="4D22D696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4C8F17F3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href="https://www.mirraw.com/designers/shetu-imitation-jewellery-hair-accessories/designs/red-yellow-gold-hair-gajara-tea--688e2321-3bc8-47e0-bc01-f1a196bb3656"&gt;</w:t>
            </w:r>
          </w:p>
          <w:p w14:paraId="2896AEDA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src="file:///C:/Users/Ishapreet%20Kaur/Documents/Summer%20training%20project/resources/image6.webp"&gt;</w:t>
            </w:r>
          </w:p>
          <w:p w14:paraId="37BEB86A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2AB57E78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href="https://www.mirraw.com/designers/itscustommade/designs/gold-plated-dot-bangle-bangles-and-bracelet"&gt;</w:t>
            </w:r>
          </w:p>
          <w:p w14:paraId="0FC191C5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src="file:///C:/Users/Ishapreet%20Kaur/Documents/Summer%20training%20project/resources/image11.webp"&gt;</w:t>
            </w:r>
          </w:p>
          <w:p w14:paraId="1001F3AF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35EE2E22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href="https://www.mirraw.com/designers/classiques/designs/gold-plated-bangles-bangles-and-bracelet--93a4c974-96f4-4a43-8bbc-b11d3283ec95"&gt;</w:t>
            </w:r>
          </w:p>
          <w:p w14:paraId="0D6C929D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src="file:///C:/Users/Ishapreet%20Kaur/Documents/Summer%20training%20project/resources/image12.webp"&gt;</w:t>
            </w:r>
          </w:p>
          <w:p w14:paraId="194156B9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7AA8A7D5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href="https://www.mirraw.com/designers/jazz-and-sizzle-store/designs/green-earrings--85f11f85-486b-46ab-8aa5-c99a260d279e"&gt;</w:t>
            </w:r>
          </w:p>
          <w:p w14:paraId="333B9229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src="file:///C:/Users/Ishapreet%20Kaur/Documents/Summer%20training%20project/resources/image13.webp"&gt;</w:t>
            </w:r>
          </w:p>
          <w:p w14:paraId="0F630B6F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65BA6150" w14:textId="77777777" w:rsidR="00ED4B70" w:rsidRDefault="00ED4B70" w:rsidP="00ED4B70">
            <w:pPr>
              <w:ind w:left="720"/>
            </w:pPr>
            <w:r>
              <w:t xml:space="preserve">        &lt;a href="https://www.mirraw.com/designers/sanvi-jewels-pvt-ltd/designs/multicolor-swarovski-crystal-necklaces--2f2620ec-2d57-43f3-9eee-ab47e1217fdc"&gt;</w:t>
            </w:r>
          </w:p>
          <w:p w14:paraId="3A34188C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src="file:///C:/Users/Ishapreet%20Kaur/Documents/Summer%20training%20project/resources/image18.webp"&gt;</w:t>
            </w:r>
          </w:p>
          <w:p w14:paraId="7B9E8E91" w14:textId="77777777" w:rsidR="00ED4B70" w:rsidRDefault="00ED4B70" w:rsidP="00ED4B70">
            <w:pPr>
              <w:ind w:left="720"/>
            </w:pPr>
            <w:r>
              <w:lastRenderedPageBreak/>
              <w:t xml:space="preserve">        &lt;/a&gt;</w:t>
            </w:r>
          </w:p>
          <w:p w14:paraId="0CD05D78" w14:textId="77777777" w:rsidR="00ED4B70" w:rsidRDefault="00ED4B70" w:rsidP="00ED4B70">
            <w:pPr>
              <w:ind w:left="720"/>
            </w:pPr>
            <w:r>
              <w:t xml:space="preserve">        &lt;a href="https://www.mirraw.com/designers/sanvi-jewels-pvt-ltd/designs/gold-ruby-bangles-and-bracelets--8144a326-35e6-41a7-954a-47d2446c4edc"&gt;</w:t>
            </w:r>
          </w:p>
          <w:p w14:paraId="309E83C2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src="file:///C:/Users/Ishapreet%20Kaur/Documents/Summer%20training%20project/resources/image19.webp"&gt;</w:t>
            </w:r>
          </w:p>
          <w:p w14:paraId="4C318809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233CA3F4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href="https://www.mirraw.com/designers/classiques/designs/gold-plated-necklace-sets--a56a2dc1-f32c-43c2-8365-df623e8584e5"&gt;</w:t>
            </w:r>
          </w:p>
          <w:p w14:paraId="686A8395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src="file:///C:/Users/Ishapreet%20Kaur/Documents/Summer%20training%20project/resources/image20.webp"&gt;</w:t>
            </w:r>
          </w:p>
          <w:p w14:paraId="5946D0F5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0CCB1B14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href="https://www.mirraw.com/designers/pink-pitch/designs/gold-bangles-and-bracelets--ec7f8dbd-e801-47e4-9675-22c652681fda"&gt;</w:t>
            </w:r>
          </w:p>
          <w:p w14:paraId="66DA7A19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src="file:///C:/Users/Ishapreet%20Kaur/Documents/Summer%20training%20project/resources/image7.webp"&gt;</w:t>
            </w:r>
          </w:p>
          <w:p w14:paraId="668AF4E2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7BE18034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href="https://www.mirraw.com/designers/tistabene/designs/multicolor-earrings--6a207b4e-664f-4413-bc08-7d1dc7d8f4de"&gt;</w:t>
            </w:r>
          </w:p>
          <w:p w14:paraId="15003FA2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src="file:///C:/Users/Ishapreet%20Kaur/Documents/Summer%20training%20project/resources/image21.webp"&gt;</w:t>
            </w:r>
          </w:p>
          <w:p w14:paraId="4595DD54" w14:textId="77777777" w:rsidR="00ED4B70" w:rsidRDefault="00ED4B70" w:rsidP="00ED4B70">
            <w:pPr>
              <w:ind w:left="720"/>
            </w:pPr>
            <w:r>
              <w:t xml:space="preserve">        &lt;/a&gt;    </w:t>
            </w:r>
          </w:p>
          <w:p w14:paraId="2158B131" w14:textId="77777777" w:rsidR="00ED4B70" w:rsidRDefault="00ED4B70" w:rsidP="00ED4B70">
            <w:pPr>
              <w:ind w:left="720"/>
            </w:pPr>
            <w:r>
              <w:t xml:space="preserve">        &lt;a target="_blank" href="https://www.mirraw.com/designers/jfl-jewellery-for-less/designs/gold-bangles-and-bracelets--cd62114f-9faa-4e08-99d9-36ff489fdf2a"&gt;</w:t>
            </w:r>
          </w:p>
          <w:p w14:paraId="629257D3" w14:textId="77777777" w:rsidR="00ED4B70" w:rsidRDefault="00ED4B70" w:rsidP="00ED4B70">
            <w:pPr>
              <w:ind w:left="720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class="</w:t>
            </w:r>
            <w:proofErr w:type="spellStart"/>
            <w:r>
              <w:t>imglink</w:t>
            </w:r>
            <w:proofErr w:type="spellEnd"/>
            <w:r>
              <w:t>" src="file:///C:/Users/Ishapreet%20Kaur/Documents/Summer%20training%20project/resources/image14.webp"&gt;</w:t>
            </w:r>
          </w:p>
          <w:p w14:paraId="23402E3E" w14:textId="77777777" w:rsidR="00ED4B70" w:rsidRDefault="00ED4B70" w:rsidP="00ED4B70">
            <w:pPr>
              <w:ind w:left="720"/>
            </w:pPr>
            <w:r>
              <w:t xml:space="preserve">        &lt;/a&gt;</w:t>
            </w:r>
          </w:p>
          <w:p w14:paraId="703ACC46" w14:textId="77777777" w:rsidR="00ED4B70" w:rsidRDefault="00ED4B70" w:rsidP="00ED4B70">
            <w:pPr>
              <w:ind w:left="720"/>
            </w:pPr>
            <w:r>
              <w:t xml:space="preserve">       &lt;/div&gt;</w:t>
            </w:r>
          </w:p>
          <w:p w14:paraId="1ABB8BC6" w14:textId="77777777" w:rsidR="00ED4B70" w:rsidRDefault="00ED4B70" w:rsidP="00ED4B70">
            <w:pPr>
              <w:ind w:left="720"/>
            </w:pPr>
            <w:r>
              <w:t xml:space="preserve"> &lt;/div&gt;</w:t>
            </w:r>
          </w:p>
          <w:p w14:paraId="27EDE59A" w14:textId="77777777" w:rsidR="00ED4B70" w:rsidRDefault="00ED4B70" w:rsidP="00ED4B70">
            <w:pPr>
              <w:ind w:left="720"/>
            </w:pPr>
            <w:r>
              <w:t xml:space="preserve">&lt;/body&gt;    </w:t>
            </w:r>
          </w:p>
          <w:p w14:paraId="5785F8D9" w14:textId="5704A603" w:rsidR="00ED4B70" w:rsidRDefault="00ED4B70" w:rsidP="00ED4B70">
            <w:pPr>
              <w:ind w:left="720"/>
            </w:pPr>
            <w:r>
              <w:t>&lt;/html&gt;</w:t>
            </w:r>
          </w:p>
          <w:p w14:paraId="6861A8A3" w14:textId="5E0293D7" w:rsidR="00AF1B59" w:rsidRDefault="00AF1B59" w:rsidP="00ED4B70">
            <w:pPr>
              <w:ind w:left="72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AF1B59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CSS code for main frame:</w:t>
            </w:r>
          </w:p>
          <w:p w14:paraId="0002D5F3" w14:textId="77777777" w:rsidR="00040068" w:rsidRDefault="00040068" w:rsidP="00040068">
            <w:pPr>
              <w:ind w:left="720"/>
            </w:pPr>
            <w:proofErr w:type="gramStart"/>
            <w:r>
              <w:t xml:space="preserve">*{  </w:t>
            </w:r>
            <w:proofErr w:type="gramEnd"/>
            <w:r>
              <w:t xml:space="preserve">  </w:t>
            </w:r>
            <w:proofErr w:type="spellStart"/>
            <w:r>
              <w:t>color:black</w:t>
            </w:r>
            <w:proofErr w:type="spellEnd"/>
            <w:r>
              <w:t xml:space="preserve">; </w:t>
            </w:r>
          </w:p>
          <w:p w14:paraId="07D68101" w14:textId="77777777" w:rsidR="00040068" w:rsidRDefault="00040068" w:rsidP="00040068">
            <w:pPr>
              <w:ind w:left="720"/>
            </w:pPr>
            <w:r>
              <w:t xml:space="preserve">    </w:t>
            </w:r>
            <w:proofErr w:type="spellStart"/>
            <w:r>
              <w:t>font-</w:t>
            </w:r>
            <w:proofErr w:type="gramStart"/>
            <w:r>
              <w:t>family:Verdana</w:t>
            </w:r>
            <w:proofErr w:type="spellEnd"/>
            <w:proofErr w:type="gramEnd"/>
            <w:r>
              <w:t>, Geneva, Tahoma, sans-serif ;}</w:t>
            </w:r>
          </w:p>
          <w:p w14:paraId="4B1FBFE8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body{</w:t>
            </w:r>
            <w:proofErr w:type="gramEnd"/>
            <w:r>
              <w:t>background-color: #D4B996FF; }</w:t>
            </w:r>
          </w:p>
          <w:p w14:paraId="1C1205F7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a:link</w:t>
            </w:r>
            <w:proofErr w:type="gramEnd"/>
            <w:r>
              <w:t xml:space="preserve">{     </w:t>
            </w:r>
            <w:proofErr w:type="spellStart"/>
            <w:r>
              <w:t>color:black</w:t>
            </w:r>
            <w:proofErr w:type="spellEnd"/>
            <w:r>
              <w:t>;</w:t>
            </w:r>
          </w:p>
          <w:p w14:paraId="7A7B9790" w14:textId="77777777" w:rsidR="00040068" w:rsidRDefault="00040068" w:rsidP="00040068">
            <w:pPr>
              <w:ind w:left="720"/>
            </w:pPr>
            <w:r>
              <w:t xml:space="preserve">     font-family: Verdana, Geneva, Tahoma, sans-serif;</w:t>
            </w:r>
          </w:p>
          <w:p w14:paraId="72727069" w14:textId="77777777" w:rsidR="00040068" w:rsidRDefault="00040068" w:rsidP="00040068">
            <w:pPr>
              <w:ind w:left="720"/>
            </w:pPr>
            <w:r>
              <w:t xml:space="preserve">     font-size: 10px;</w:t>
            </w:r>
          </w:p>
          <w:p w14:paraId="2B4F6B26" w14:textId="77777777" w:rsidR="00040068" w:rsidRDefault="00040068" w:rsidP="00040068">
            <w:pPr>
              <w:ind w:left="720"/>
            </w:pPr>
            <w:r>
              <w:t xml:space="preserve">     text-decoration: none</w:t>
            </w:r>
            <w:proofErr w:type="gramStart"/>
            <w:r>
              <w:t>; }</w:t>
            </w:r>
            <w:proofErr w:type="gramEnd"/>
          </w:p>
          <w:p w14:paraId="20CE6626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a:visited</w:t>
            </w:r>
            <w:proofErr w:type="gramEnd"/>
            <w:r>
              <w:t xml:space="preserve">{     </w:t>
            </w:r>
            <w:proofErr w:type="spellStart"/>
            <w:r>
              <w:t>color:black</w:t>
            </w:r>
            <w:proofErr w:type="spellEnd"/>
            <w:r>
              <w:t>;</w:t>
            </w:r>
          </w:p>
          <w:p w14:paraId="29319560" w14:textId="77777777" w:rsidR="00040068" w:rsidRDefault="00040068" w:rsidP="00040068">
            <w:pPr>
              <w:ind w:left="720"/>
            </w:pPr>
            <w:r>
              <w:t xml:space="preserve">     font-family: Verdana, Geneva, Tahoma, sans-serif;</w:t>
            </w:r>
          </w:p>
          <w:p w14:paraId="6E3C47FB" w14:textId="77777777" w:rsidR="00040068" w:rsidRDefault="00040068" w:rsidP="00040068">
            <w:pPr>
              <w:ind w:left="720"/>
            </w:pPr>
            <w:r>
              <w:lastRenderedPageBreak/>
              <w:t xml:space="preserve">     font-size: 10px;</w:t>
            </w:r>
          </w:p>
          <w:p w14:paraId="19A26CA9" w14:textId="77777777" w:rsidR="00040068" w:rsidRDefault="00040068" w:rsidP="00040068">
            <w:pPr>
              <w:ind w:left="720"/>
            </w:pPr>
            <w:r>
              <w:t xml:space="preserve">     text-decoration: none;}</w:t>
            </w:r>
          </w:p>
          <w:p w14:paraId="072F4845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a:hover</w:t>
            </w:r>
            <w:proofErr w:type="gramEnd"/>
            <w:r>
              <w:t xml:space="preserve">{     </w:t>
            </w:r>
            <w:proofErr w:type="spellStart"/>
            <w:r>
              <w:t>color:blue</w:t>
            </w:r>
            <w:proofErr w:type="spellEnd"/>
            <w:r>
              <w:t>;</w:t>
            </w:r>
          </w:p>
          <w:p w14:paraId="3BF42D5F" w14:textId="77777777" w:rsidR="00040068" w:rsidRDefault="00040068" w:rsidP="00040068">
            <w:pPr>
              <w:ind w:left="720"/>
            </w:pPr>
            <w:r>
              <w:t xml:space="preserve">     font-family: Verdana, Geneva, Tahoma, sans-serif;</w:t>
            </w:r>
          </w:p>
          <w:p w14:paraId="217D7918" w14:textId="77777777" w:rsidR="00040068" w:rsidRDefault="00040068" w:rsidP="00040068">
            <w:pPr>
              <w:ind w:left="720"/>
            </w:pPr>
            <w:r>
              <w:t xml:space="preserve">     font-size: 10px;</w:t>
            </w:r>
          </w:p>
          <w:p w14:paraId="659B508E" w14:textId="77777777" w:rsidR="00040068" w:rsidRDefault="00040068" w:rsidP="00040068">
            <w:pPr>
              <w:ind w:left="720"/>
            </w:pPr>
            <w:r>
              <w:t xml:space="preserve">     text-decoration-line: underline;</w:t>
            </w:r>
          </w:p>
          <w:p w14:paraId="126E3254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r>
              <w:t>text-decoration-</w:t>
            </w:r>
            <w:proofErr w:type="gramStart"/>
            <w:r>
              <w:t>color:rgb</w:t>
            </w:r>
            <w:proofErr w:type="spellEnd"/>
            <w:proofErr w:type="gramEnd"/>
            <w:r>
              <w:t>(54, 54, 198) ;}</w:t>
            </w:r>
          </w:p>
          <w:p w14:paraId="288D72B8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a:active</w:t>
            </w:r>
            <w:proofErr w:type="gramEnd"/>
            <w:r>
              <w:t xml:space="preserve">{     </w:t>
            </w:r>
            <w:proofErr w:type="spellStart"/>
            <w:r>
              <w:t>color:black</w:t>
            </w:r>
            <w:proofErr w:type="spellEnd"/>
            <w:r>
              <w:t>;</w:t>
            </w:r>
          </w:p>
          <w:p w14:paraId="5576CB25" w14:textId="77777777" w:rsidR="00040068" w:rsidRDefault="00040068" w:rsidP="00040068">
            <w:pPr>
              <w:ind w:left="720"/>
            </w:pPr>
            <w:r>
              <w:t xml:space="preserve">     font-family: Verdana, Geneva, Tahoma, sans-serif;</w:t>
            </w:r>
          </w:p>
          <w:p w14:paraId="495C1D29" w14:textId="77777777" w:rsidR="00040068" w:rsidRDefault="00040068" w:rsidP="00040068">
            <w:pPr>
              <w:ind w:left="720"/>
            </w:pPr>
            <w:r>
              <w:t xml:space="preserve">     font-size: 10px;</w:t>
            </w:r>
          </w:p>
          <w:p w14:paraId="6DD79C1D" w14:textId="77777777" w:rsidR="00040068" w:rsidRDefault="00040068" w:rsidP="00040068">
            <w:pPr>
              <w:ind w:left="720"/>
            </w:pPr>
            <w:r>
              <w:t xml:space="preserve">     text-decoration: none;}</w:t>
            </w:r>
          </w:p>
          <w:p w14:paraId="038CE5CC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spellStart"/>
            <w:r>
              <w:t>div.</w:t>
            </w:r>
            <w:proofErr w:type="gramStart"/>
            <w:r>
              <w:t>allicons</w:t>
            </w:r>
            <w:proofErr w:type="spellEnd"/>
            <w:r>
              <w:t xml:space="preserve">{  </w:t>
            </w:r>
            <w:proofErr w:type="gramEnd"/>
            <w:r>
              <w:t xml:space="preserve">   margin: 2px;</w:t>
            </w:r>
          </w:p>
          <w:p w14:paraId="4F586DE5" w14:textId="77777777" w:rsidR="00040068" w:rsidRDefault="00040068" w:rsidP="00040068">
            <w:pPr>
              <w:ind w:left="720"/>
            </w:pPr>
            <w:r>
              <w:t xml:space="preserve">     padding: 2px </w:t>
            </w:r>
            <w:proofErr w:type="spellStart"/>
            <w:r>
              <w:t>2px</w:t>
            </w:r>
            <w:proofErr w:type="spellEnd"/>
            <w:r>
              <w:t xml:space="preserve"> </w:t>
            </w:r>
            <w:proofErr w:type="spellStart"/>
            <w:r>
              <w:t>2px</w:t>
            </w:r>
            <w:proofErr w:type="spellEnd"/>
            <w:r>
              <w:t xml:space="preserve"> </w:t>
            </w:r>
            <w:proofErr w:type="spellStart"/>
            <w:r>
              <w:t>2px</w:t>
            </w:r>
            <w:proofErr w:type="spellEnd"/>
            <w:r>
              <w:t>;</w:t>
            </w:r>
          </w:p>
          <w:p w14:paraId="0E7CB92B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width:auto</w:t>
            </w:r>
            <w:proofErr w:type="spellEnd"/>
            <w:proofErr w:type="gramEnd"/>
            <w:r>
              <w:t>; }</w:t>
            </w:r>
          </w:p>
          <w:p w14:paraId="61D86B54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spellStart"/>
            <w:r>
              <w:t>div.icon_</w:t>
            </w:r>
            <w:proofErr w:type="gramStart"/>
            <w:r>
              <w:t>bangles</w:t>
            </w:r>
            <w:proofErr w:type="spellEnd"/>
            <w:r>
              <w:t>{</w:t>
            </w:r>
            <w:proofErr w:type="gramEnd"/>
          </w:p>
          <w:p w14:paraId="469A6502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>;</w:t>
            </w:r>
          </w:p>
          <w:p w14:paraId="2C21E25B" w14:textId="77777777" w:rsidR="00040068" w:rsidRDefault="00040068" w:rsidP="00040068">
            <w:pPr>
              <w:ind w:left="720"/>
            </w:pPr>
            <w:r>
              <w:t xml:space="preserve">     margin: 0px 2px 10px 2</w:t>
            </w:r>
            <w:proofErr w:type="gramStart"/>
            <w:r>
              <w:t>px ;</w:t>
            </w:r>
            <w:proofErr w:type="gramEnd"/>
          </w:p>
          <w:p w14:paraId="2AF594BA" w14:textId="77777777" w:rsidR="00040068" w:rsidRDefault="00040068" w:rsidP="00040068">
            <w:pPr>
              <w:ind w:left="720"/>
            </w:pPr>
            <w:r>
              <w:t xml:space="preserve">     width:   23.5%;</w:t>
            </w:r>
          </w:p>
          <w:p w14:paraId="2A576AFB" w14:textId="77777777" w:rsidR="00040068" w:rsidRDefault="00040068" w:rsidP="00040068">
            <w:pPr>
              <w:ind w:left="720"/>
            </w:pPr>
            <w:r>
              <w:t xml:space="preserve">     text-align: center; </w:t>
            </w:r>
          </w:p>
          <w:p w14:paraId="76AFD6A1" w14:textId="77777777" w:rsidR="00040068" w:rsidRDefault="00040068" w:rsidP="00040068">
            <w:pPr>
              <w:ind w:left="720"/>
            </w:pPr>
            <w:r>
              <w:t xml:space="preserve">     background-color: white;</w:t>
            </w:r>
          </w:p>
          <w:p w14:paraId="52C9C836" w14:textId="77777777" w:rsidR="00040068" w:rsidRDefault="00040068" w:rsidP="00040068">
            <w:pPr>
              <w:ind w:left="720"/>
            </w:pPr>
            <w:r>
              <w:t xml:space="preserve">     border: 3px solid #A07855FF;</w:t>
            </w:r>
          </w:p>
          <w:p w14:paraId="2212A4D9" w14:textId="77777777" w:rsidR="00040068" w:rsidRDefault="00040068" w:rsidP="00040068">
            <w:pPr>
              <w:ind w:left="720"/>
            </w:pPr>
            <w:r>
              <w:t xml:space="preserve">     border-radius: 4px;</w:t>
            </w:r>
          </w:p>
          <w:p w14:paraId="404ADB85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position:absolute</w:t>
            </w:r>
            <w:proofErr w:type="spellEnd"/>
            <w:proofErr w:type="gramEnd"/>
            <w:r>
              <w:t>;</w:t>
            </w:r>
          </w:p>
          <w:p w14:paraId="12D44A1F" w14:textId="77777777" w:rsidR="00040068" w:rsidRDefault="00040068" w:rsidP="00040068">
            <w:pPr>
              <w:ind w:left="720"/>
            </w:pPr>
            <w:r>
              <w:t xml:space="preserve">     top:20px;</w:t>
            </w:r>
          </w:p>
          <w:p w14:paraId="752C41B4" w14:textId="77777777" w:rsidR="00040068" w:rsidRDefault="00040068" w:rsidP="00040068">
            <w:pPr>
              <w:ind w:left="720"/>
            </w:pPr>
            <w:r>
              <w:t xml:space="preserve">     left:51%;</w:t>
            </w:r>
          </w:p>
          <w:p w14:paraId="3DE18A4E" w14:textId="77777777" w:rsidR="00040068" w:rsidRDefault="00040068" w:rsidP="00040068">
            <w:pPr>
              <w:ind w:left="720"/>
            </w:pPr>
            <w:r>
              <w:t xml:space="preserve"> }</w:t>
            </w:r>
          </w:p>
          <w:p w14:paraId="1083AC2E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spellStart"/>
            <w:r>
              <w:t>div.icon_</w:t>
            </w:r>
            <w:proofErr w:type="gramStart"/>
            <w:r>
              <w:t>earrings</w:t>
            </w:r>
            <w:proofErr w:type="spellEnd"/>
            <w:r>
              <w:t>{</w:t>
            </w:r>
            <w:proofErr w:type="gramEnd"/>
          </w:p>
          <w:p w14:paraId="26710C05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>;</w:t>
            </w:r>
          </w:p>
          <w:p w14:paraId="59E6F534" w14:textId="77777777" w:rsidR="00040068" w:rsidRDefault="00040068" w:rsidP="00040068">
            <w:pPr>
              <w:ind w:left="720"/>
            </w:pPr>
            <w:r>
              <w:t xml:space="preserve">     margin: 0px 2px 10px 2px; </w:t>
            </w:r>
          </w:p>
          <w:p w14:paraId="0C59C07C" w14:textId="77777777" w:rsidR="00040068" w:rsidRDefault="00040068" w:rsidP="00040068">
            <w:pPr>
              <w:ind w:left="720"/>
            </w:pPr>
            <w:r>
              <w:t xml:space="preserve">     width: 23.5%;</w:t>
            </w:r>
          </w:p>
          <w:p w14:paraId="6A39FA6F" w14:textId="77777777" w:rsidR="00040068" w:rsidRDefault="00040068" w:rsidP="00040068">
            <w:pPr>
              <w:ind w:left="720"/>
            </w:pPr>
            <w:r>
              <w:t xml:space="preserve">     text-align: center;</w:t>
            </w:r>
          </w:p>
          <w:p w14:paraId="4D4966AA" w14:textId="77777777" w:rsidR="00040068" w:rsidRDefault="00040068" w:rsidP="00040068">
            <w:pPr>
              <w:ind w:left="720"/>
            </w:pPr>
            <w:r>
              <w:t xml:space="preserve">     background-color: white;</w:t>
            </w:r>
          </w:p>
          <w:p w14:paraId="13F468A5" w14:textId="77777777" w:rsidR="00040068" w:rsidRDefault="00040068" w:rsidP="00040068">
            <w:pPr>
              <w:ind w:left="720"/>
            </w:pPr>
            <w:r>
              <w:t xml:space="preserve">     border: 3px solid #A07855FF;</w:t>
            </w:r>
          </w:p>
          <w:p w14:paraId="225F3019" w14:textId="77777777" w:rsidR="00040068" w:rsidRDefault="00040068" w:rsidP="00040068">
            <w:pPr>
              <w:ind w:left="720"/>
            </w:pPr>
            <w:r>
              <w:t xml:space="preserve">     border-radius: 4px;</w:t>
            </w:r>
          </w:p>
          <w:p w14:paraId="38C504BA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position:absolute</w:t>
            </w:r>
            <w:proofErr w:type="spellEnd"/>
            <w:proofErr w:type="gramEnd"/>
            <w:r>
              <w:t>;</w:t>
            </w:r>
          </w:p>
          <w:p w14:paraId="79531EA5" w14:textId="77777777" w:rsidR="00040068" w:rsidRDefault="00040068" w:rsidP="00040068">
            <w:pPr>
              <w:ind w:left="720"/>
            </w:pPr>
            <w:r>
              <w:t xml:space="preserve">     top:20px;</w:t>
            </w:r>
          </w:p>
          <w:p w14:paraId="04CBA04C" w14:textId="77777777" w:rsidR="00040068" w:rsidRDefault="00040068" w:rsidP="00040068">
            <w:pPr>
              <w:ind w:left="720"/>
            </w:pPr>
            <w:r>
              <w:t xml:space="preserve">     left:76%;</w:t>
            </w:r>
          </w:p>
          <w:p w14:paraId="12D13CEF" w14:textId="77777777" w:rsidR="00040068" w:rsidRDefault="00040068" w:rsidP="00040068">
            <w:pPr>
              <w:ind w:left="720"/>
            </w:pPr>
            <w:r>
              <w:t xml:space="preserve"> }</w:t>
            </w:r>
          </w:p>
          <w:p w14:paraId="001B4E95" w14:textId="77777777" w:rsidR="00040068" w:rsidRDefault="00040068" w:rsidP="00040068">
            <w:pPr>
              <w:ind w:left="720"/>
            </w:pPr>
            <w:r>
              <w:lastRenderedPageBreak/>
              <w:t xml:space="preserve"> </w:t>
            </w:r>
            <w:proofErr w:type="spellStart"/>
            <w:r>
              <w:t>div.icon_</w:t>
            </w:r>
            <w:proofErr w:type="gramStart"/>
            <w:r>
              <w:t>necklace</w:t>
            </w:r>
            <w:proofErr w:type="spellEnd"/>
            <w:r>
              <w:t>{</w:t>
            </w:r>
            <w:proofErr w:type="gramEnd"/>
          </w:p>
          <w:p w14:paraId="32A24E9F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>;</w:t>
            </w:r>
          </w:p>
          <w:p w14:paraId="17AEEEDA" w14:textId="77777777" w:rsidR="00040068" w:rsidRDefault="00040068" w:rsidP="00040068">
            <w:pPr>
              <w:ind w:left="720"/>
            </w:pPr>
            <w:r>
              <w:t xml:space="preserve">     margin: 0px 2px 10px 2px; </w:t>
            </w:r>
          </w:p>
          <w:p w14:paraId="2D0DCED4" w14:textId="77777777" w:rsidR="00040068" w:rsidRDefault="00040068" w:rsidP="00040068">
            <w:pPr>
              <w:ind w:left="720"/>
            </w:pPr>
            <w:r>
              <w:t xml:space="preserve">     width: 23.5%;</w:t>
            </w:r>
          </w:p>
          <w:p w14:paraId="05C4663F" w14:textId="77777777" w:rsidR="00040068" w:rsidRDefault="00040068" w:rsidP="00040068">
            <w:pPr>
              <w:ind w:left="720"/>
            </w:pPr>
            <w:r>
              <w:t xml:space="preserve">     text-align: center;</w:t>
            </w:r>
          </w:p>
          <w:p w14:paraId="5A934073" w14:textId="77777777" w:rsidR="00040068" w:rsidRDefault="00040068" w:rsidP="00040068">
            <w:pPr>
              <w:ind w:left="720"/>
            </w:pPr>
            <w:r>
              <w:t xml:space="preserve">     background-color: white;</w:t>
            </w:r>
          </w:p>
          <w:p w14:paraId="5E1C5324" w14:textId="77777777" w:rsidR="00040068" w:rsidRDefault="00040068" w:rsidP="00040068">
            <w:pPr>
              <w:ind w:left="720"/>
            </w:pPr>
            <w:r>
              <w:t xml:space="preserve">     border: 3px solid #A07855FF;</w:t>
            </w:r>
          </w:p>
          <w:p w14:paraId="7FAE8456" w14:textId="77777777" w:rsidR="00040068" w:rsidRDefault="00040068" w:rsidP="00040068">
            <w:pPr>
              <w:ind w:left="720"/>
            </w:pPr>
            <w:r>
              <w:t xml:space="preserve">     border-radius: 4px;</w:t>
            </w:r>
          </w:p>
          <w:p w14:paraId="6517C589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position:absolute</w:t>
            </w:r>
            <w:proofErr w:type="spellEnd"/>
            <w:proofErr w:type="gramEnd"/>
            <w:r>
              <w:t>;</w:t>
            </w:r>
          </w:p>
          <w:p w14:paraId="5C0200FE" w14:textId="77777777" w:rsidR="00040068" w:rsidRDefault="00040068" w:rsidP="00040068">
            <w:pPr>
              <w:ind w:left="720"/>
            </w:pPr>
            <w:r>
              <w:t xml:space="preserve">     top:20px;</w:t>
            </w:r>
          </w:p>
          <w:p w14:paraId="53ED0383" w14:textId="77777777" w:rsidR="00040068" w:rsidRDefault="00040068" w:rsidP="00040068">
            <w:pPr>
              <w:ind w:left="720"/>
            </w:pPr>
            <w:r>
              <w:t xml:space="preserve"> }</w:t>
            </w:r>
          </w:p>
          <w:p w14:paraId="46ACA05E" w14:textId="77777777" w:rsidR="00040068" w:rsidRDefault="00040068" w:rsidP="00040068">
            <w:pPr>
              <w:ind w:left="720"/>
            </w:pPr>
            <w:r>
              <w:t xml:space="preserve"> </w:t>
            </w:r>
            <w:proofErr w:type="spellStart"/>
            <w:r>
              <w:t>div.icon_</w:t>
            </w:r>
            <w:proofErr w:type="gramStart"/>
            <w:r>
              <w:t>rings</w:t>
            </w:r>
            <w:proofErr w:type="spellEnd"/>
            <w:r>
              <w:t>{</w:t>
            </w:r>
            <w:proofErr w:type="gramEnd"/>
          </w:p>
          <w:p w14:paraId="6790FF93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>;</w:t>
            </w:r>
          </w:p>
          <w:p w14:paraId="40A9AAE8" w14:textId="77777777" w:rsidR="00040068" w:rsidRDefault="00040068" w:rsidP="00040068">
            <w:pPr>
              <w:ind w:left="720"/>
            </w:pPr>
            <w:r>
              <w:t xml:space="preserve">     margin: 0px 2px 10px 2px; </w:t>
            </w:r>
          </w:p>
          <w:p w14:paraId="480E4D77" w14:textId="77777777" w:rsidR="00040068" w:rsidRDefault="00040068" w:rsidP="00040068">
            <w:pPr>
              <w:ind w:left="720"/>
            </w:pPr>
            <w:r>
              <w:t xml:space="preserve">     width: 23.5%;</w:t>
            </w:r>
          </w:p>
          <w:p w14:paraId="67BE9722" w14:textId="77777777" w:rsidR="00040068" w:rsidRDefault="00040068" w:rsidP="00040068">
            <w:pPr>
              <w:ind w:left="720"/>
            </w:pPr>
            <w:r>
              <w:t xml:space="preserve">     height:100px;</w:t>
            </w:r>
          </w:p>
          <w:p w14:paraId="15B8E971" w14:textId="77777777" w:rsidR="00040068" w:rsidRDefault="00040068" w:rsidP="00040068">
            <w:pPr>
              <w:ind w:left="720"/>
            </w:pPr>
            <w:r>
              <w:t xml:space="preserve">     text-align: center;</w:t>
            </w:r>
          </w:p>
          <w:p w14:paraId="71E051B7" w14:textId="77777777" w:rsidR="00040068" w:rsidRDefault="00040068" w:rsidP="00040068">
            <w:pPr>
              <w:ind w:left="720"/>
            </w:pPr>
            <w:r>
              <w:t xml:space="preserve">     background-color: white;</w:t>
            </w:r>
          </w:p>
          <w:p w14:paraId="45ABC620" w14:textId="77777777" w:rsidR="00040068" w:rsidRDefault="00040068" w:rsidP="00040068">
            <w:pPr>
              <w:ind w:left="720"/>
            </w:pPr>
            <w:r>
              <w:t xml:space="preserve">     border: 3px solid #A07855FF;</w:t>
            </w:r>
          </w:p>
          <w:p w14:paraId="69DCA226" w14:textId="77777777" w:rsidR="00040068" w:rsidRDefault="00040068" w:rsidP="00040068">
            <w:pPr>
              <w:ind w:left="720"/>
            </w:pPr>
            <w:r>
              <w:t xml:space="preserve">     border-radius: 4px;</w:t>
            </w:r>
          </w:p>
          <w:p w14:paraId="5045748E" w14:textId="77777777" w:rsidR="00040068" w:rsidRDefault="00040068" w:rsidP="00040068">
            <w:pPr>
              <w:ind w:left="720"/>
            </w:pPr>
            <w:r>
              <w:t xml:space="preserve">     </w:t>
            </w:r>
            <w:proofErr w:type="spellStart"/>
            <w:proofErr w:type="gramStart"/>
            <w:r>
              <w:t>position:absolute</w:t>
            </w:r>
            <w:proofErr w:type="spellEnd"/>
            <w:proofErr w:type="gramEnd"/>
            <w:r>
              <w:t>;</w:t>
            </w:r>
          </w:p>
          <w:p w14:paraId="139542E1" w14:textId="77777777" w:rsidR="00040068" w:rsidRDefault="00040068" w:rsidP="00040068">
            <w:pPr>
              <w:ind w:left="720"/>
            </w:pPr>
            <w:r>
              <w:t xml:space="preserve">     top:20px;</w:t>
            </w:r>
          </w:p>
          <w:p w14:paraId="3242782D" w14:textId="5690BD31" w:rsidR="00040068" w:rsidRDefault="00040068" w:rsidP="00040068">
            <w:pPr>
              <w:ind w:left="720"/>
            </w:pPr>
            <w:r>
              <w:t xml:space="preserve">     left:26%</w:t>
            </w:r>
            <w:proofErr w:type="gramStart"/>
            <w:r>
              <w:t>; }</w:t>
            </w:r>
            <w:proofErr w:type="gramEnd"/>
          </w:p>
          <w:p w14:paraId="66E43D23" w14:textId="7210B2AE" w:rsidR="00040068" w:rsidRDefault="00040068" w:rsidP="00040068">
            <w:pPr>
              <w:ind w:left="720"/>
            </w:pPr>
            <w:r>
              <w:t xml:space="preserve"> </w:t>
            </w:r>
            <w:proofErr w:type="spellStart"/>
            <w:proofErr w:type="gramStart"/>
            <w:r>
              <w:t>p.icon</w:t>
            </w:r>
            <w:proofErr w:type="spellEnd"/>
            <w:proofErr w:type="gramEnd"/>
            <w:r>
              <w:t>{  margin: 0px;</w:t>
            </w:r>
          </w:p>
          <w:p w14:paraId="72AEDAA3" w14:textId="70967198" w:rsidR="00040068" w:rsidRDefault="00040068" w:rsidP="00040068">
            <w:pPr>
              <w:ind w:left="720"/>
            </w:pPr>
            <w:r>
              <w:t xml:space="preserve">     background-color: white</w:t>
            </w:r>
            <w:proofErr w:type="gramStart"/>
            <w:r>
              <w:t>; }</w:t>
            </w:r>
            <w:proofErr w:type="gramEnd"/>
          </w:p>
          <w:p w14:paraId="4B0DE100" w14:textId="1E19C809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imageicon</w:t>
            </w:r>
            <w:proofErr w:type="spellEnd"/>
            <w:proofErr w:type="gramEnd"/>
            <w:r>
              <w:t>{ height: 90px;</w:t>
            </w:r>
          </w:p>
          <w:p w14:paraId="61363D1D" w14:textId="50448B07" w:rsidR="00040068" w:rsidRDefault="00040068" w:rsidP="00040068">
            <w:pPr>
              <w:ind w:left="720"/>
            </w:pPr>
            <w:r>
              <w:t xml:space="preserve">     width: 80px</w:t>
            </w:r>
            <w:proofErr w:type="gramStart"/>
            <w:r>
              <w:t>; }</w:t>
            </w:r>
            <w:proofErr w:type="gramEnd"/>
          </w:p>
          <w:p w14:paraId="63815436" w14:textId="162F57D5" w:rsidR="00040068" w:rsidRDefault="00040068" w:rsidP="00040068">
            <w:pPr>
              <w:ind w:left="720"/>
            </w:pPr>
            <w:r>
              <w:t xml:space="preserve"> </w:t>
            </w:r>
            <w:proofErr w:type="spellStart"/>
            <w:r>
              <w:t>div.rand_</w:t>
            </w:r>
            <w:proofErr w:type="gramStart"/>
            <w:r>
              <w:t>img</w:t>
            </w:r>
            <w:proofErr w:type="spellEnd"/>
            <w:r>
              <w:t xml:space="preserve">{  </w:t>
            </w:r>
            <w:proofErr w:type="gramEnd"/>
            <w:r>
              <w:t xml:space="preserve">width:100%; </w:t>
            </w:r>
          </w:p>
          <w:p w14:paraId="73888F3B" w14:textId="77777777" w:rsidR="00040068" w:rsidRDefault="00040068" w:rsidP="00040068">
            <w:pPr>
              <w:ind w:left="720"/>
            </w:pPr>
            <w:r>
              <w:t xml:space="preserve">     margin:130px 10px </w:t>
            </w:r>
            <w:proofErr w:type="spellStart"/>
            <w:r>
              <w:t>10px</w:t>
            </w:r>
            <w:proofErr w:type="spellEnd"/>
            <w:r>
              <w:t xml:space="preserve"> </w:t>
            </w:r>
            <w:proofErr w:type="spellStart"/>
            <w:r>
              <w:t>10px</w:t>
            </w:r>
            <w:proofErr w:type="spellEnd"/>
            <w:r>
              <w:t xml:space="preserve">; </w:t>
            </w:r>
          </w:p>
          <w:p w14:paraId="64997146" w14:textId="2A0300DB" w:rsidR="00040068" w:rsidRDefault="00040068" w:rsidP="00040068">
            <w:pPr>
              <w:ind w:left="720"/>
            </w:pPr>
            <w:r>
              <w:t xml:space="preserve">     padding:1px 1px </w:t>
            </w:r>
            <w:proofErr w:type="spellStart"/>
            <w:r>
              <w:t>1px</w:t>
            </w:r>
            <w:proofErr w:type="spellEnd"/>
            <w:r>
              <w:t xml:space="preserve"> </w:t>
            </w:r>
            <w:proofErr w:type="spellStart"/>
            <w:r>
              <w:t>1px</w:t>
            </w:r>
            <w:proofErr w:type="spellEnd"/>
            <w:proofErr w:type="gramStart"/>
            <w:r>
              <w:t>; }</w:t>
            </w:r>
            <w:proofErr w:type="gramEnd"/>
          </w:p>
          <w:p w14:paraId="7FCC80EE" w14:textId="63E0D9D6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imglink</w:t>
            </w:r>
            <w:proofErr w:type="spellEnd"/>
            <w:proofErr w:type="gramEnd"/>
            <w:r>
              <w:t>{    height: 50%;</w:t>
            </w:r>
          </w:p>
          <w:p w14:paraId="637B269E" w14:textId="77777777" w:rsidR="00040068" w:rsidRDefault="00040068" w:rsidP="00040068">
            <w:pPr>
              <w:ind w:left="720"/>
            </w:pPr>
            <w:r>
              <w:t xml:space="preserve">     width: 32%;</w:t>
            </w:r>
          </w:p>
          <w:p w14:paraId="0685547E" w14:textId="77777777" w:rsidR="00040068" w:rsidRDefault="00040068" w:rsidP="00040068">
            <w:pPr>
              <w:ind w:left="720"/>
            </w:pPr>
            <w:r>
              <w:t xml:space="preserve">     margin-top: 2px;</w:t>
            </w:r>
          </w:p>
          <w:p w14:paraId="44071820" w14:textId="77777777" w:rsidR="00040068" w:rsidRDefault="00040068" w:rsidP="00040068">
            <w:pPr>
              <w:ind w:left="720"/>
            </w:pPr>
            <w:r>
              <w:t xml:space="preserve">     margin-bottom: 2px;</w:t>
            </w:r>
          </w:p>
          <w:p w14:paraId="5F355FDC" w14:textId="77777777" w:rsidR="00040068" w:rsidRDefault="00040068" w:rsidP="00040068">
            <w:pPr>
              <w:ind w:left="720"/>
            </w:pPr>
            <w:r>
              <w:t xml:space="preserve">     padding: 0 0 0 0;</w:t>
            </w:r>
          </w:p>
          <w:p w14:paraId="1DAB6BC4" w14:textId="77777777" w:rsidR="00040068" w:rsidRDefault="00040068" w:rsidP="00040068">
            <w:pPr>
              <w:ind w:left="720"/>
            </w:pPr>
            <w:r>
              <w:t xml:space="preserve">     border: 3px solid #A07855FF;</w:t>
            </w:r>
          </w:p>
          <w:p w14:paraId="69DC0D69" w14:textId="23525DE3" w:rsidR="00040068" w:rsidRDefault="00040068" w:rsidP="00040068">
            <w:pPr>
              <w:ind w:left="720"/>
            </w:pPr>
            <w:r>
              <w:t xml:space="preserve">     border-radius: 4px;}</w:t>
            </w:r>
          </w:p>
          <w:p w14:paraId="7D113D2D" w14:textId="0C4CC1EA" w:rsidR="00040068" w:rsidRDefault="00040068" w:rsidP="00040068">
            <w:pPr>
              <w:ind w:left="720"/>
            </w:pPr>
            <w:r>
              <w:t xml:space="preserve"> </w:t>
            </w:r>
            <w:proofErr w:type="gramStart"/>
            <w:r>
              <w:t>.names</w:t>
            </w:r>
            <w:proofErr w:type="gramEnd"/>
            <w:r>
              <w:t>{  text-align: left;</w:t>
            </w:r>
          </w:p>
          <w:p w14:paraId="1964DDD0" w14:textId="77777777" w:rsidR="00040068" w:rsidRDefault="00040068" w:rsidP="00040068">
            <w:pPr>
              <w:ind w:left="720"/>
            </w:pPr>
            <w:r>
              <w:lastRenderedPageBreak/>
              <w:t xml:space="preserve">     </w:t>
            </w:r>
            <w:proofErr w:type="spellStart"/>
            <w:proofErr w:type="gramStart"/>
            <w:r>
              <w:t>color:black</w:t>
            </w:r>
            <w:proofErr w:type="spellEnd"/>
            <w:proofErr w:type="gramEnd"/>
            <w:r>
              <w:t>;</w:t>
            </w:r>
          </w:p>
          <w:p w14:paraId="4D9E2EC8" w14:textId="77777777" w:rsidR="00040068" w:rsidRDefault="00040068" w:rsidP="00040068">
            <w:pPr>
              <w:ind w:left="720"/>
            </w:pPr>
            <w:r>
              <w:t xml:space="preserve">     font-family: Verdana, Geneva, Tahoma, sans-serif;</w:t>
            </w:r>
          </w:p>
          <w:p w14:paraId="48758DAA" w14:textId="77777777" w:rsidR="00040068" w:rsidRDefault="00040068" w:rsidP="00040068">
            <w:pPr>
              <w:ind w:left="720"/>
            </w:pPr>
            <w:r>
              <w:t xml:space="preserve">     font-weight: normal;</w:t>
            </w:r>
          </w:p>
          <w:p w14:paraId="60C898E2" w14:textId="77777777" w:rsidR="00040068" w:rsidRDefault="00040068" w:rsidP="00040068">
            <w:pPr>
              <w:ind w:left="720"/>
            </w:pPr>
            <w:r>
              <w:t xml:space="preserve">     font-size: 10px;</w:t>
            </w:r>
          </w:p>
          <w:p w14:paraId="6B5ABC12" w14:textId="77B7ED65" w:rsidR="00040068" w:rsidRDefault="00040068" w:rsidP="00040068">
            <w:pPr>
              <w:ind w:left="720"/>
            </w:pPr>
            <w:r>
              <w:t xml:space="preserve">     width: 90px;}</w:t>
            </w:r>
          </w:p>
          <w:p w14:paraId="12EDE3D8" w14:textId="77777777" w:rsidR="00040068" w:rsidRDefault="00040068" w:rsidP="00040068">
            <w:pPr>
              <w:ind w:left="720"/>
            </w:pP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</w:t>
            </w:r>
            <w:proofErr w:type="spellEnd"/>
            <w:r>
              <w:t>-scrollbar {</w:t>
            </w:r>
          </w:p>
          <w:p w14:paraId="4B4A9F1F" w14:textId="77777777" w:rsidR="00040068" w:rsidRDefault="00040068" w:rsidP="00040068">
            <w:pPr>
              <w:ind w:left="720"/>
            </w:pPr>
            <w:r>
              <w:t xml:space="preserve">    width: 5px;</w:t>
            </w:r>
          </w:p>
          <w:p w14:paraId="08C7574F" w14:textId="77777777" w:rsidR="00040068" w:rsidRDefault="00040068" w:rsidP="00040068">
            <w:pPr>
              <w:ind w:left="720"/>
            </w:pPr>
            <w:r>
              <w:t xml:space="preserve">    height: 5px;</w:t>
            </w:r>
          </w:p>
          <w:p w14:paraId="1151B459" w14:textId="661B2F27" w:rsidR="00040068" w:rsidRDefault="00040068" w:rsidP="00040068">
            <w:pPr>
              <w:ind w:left="720"/>
            </w:pPr>
            <w:r>
              <w:t xml:space="preserve">    margin: 0px </w:t>
            </w:r>
            <w:proofErr w:type="spellStart"/>
            <w:r>
              <w:t>0px</w:t>
            </w:r>
            <w:proofErr w:type="spellEnd"/>
            <w:r>
              <w:t xml:space="preserve"> </w:t>
            </w:r>
            <w:proofErr w:type="spellStart"/>
            <w:r>
              <w:t>0px</w:t>
            </w:r>
            <w:proofErr w:type="spellEnd"/>
            <w:r>
              <w:t xml:space="preserve"> 2</w:t>
            </w:r>
            <w:proofErr w:type="gramStart"/>
            <w:r>
              <w:t>px  }</w:t>
            </w:r>
            <w:proofErr w:type="gramEnd"/>
          </w:p>
          <w:p w14:paraId="0AA7D15B" w14:textId="3F8FC52F" w:rsidR="00040068" w:rsidRDefault="00040068" w:rsidP="00040068">
            <w:pPr>
              <w:ind w:left="720"/>
            </w:pPr>
            <w:r>
              <w:t xml:space="preserve">  </w:t>
            </w: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</w:t>
            </w:r>
            <w:proofErr w:type="spellEnd"/>
            <w:r>
              <w:t xml:space="preserve">-scrollbar-track { box-shadow: inset 0 0 5px grey; </w:t>
            </w:r>
          </w:p>
          <w:p w14:paraId="0C700880" w14:textId="0A8A3323" w:rsidR="00040068" w:rsidRDefault="00040068" w:rsidP="00040068">
            <w:pPr>
              <w:ind w:left="720"/>
            </w:pPr>
            <w:r>
              <w:t xml:space="preserve">    border-radius: 10px</w:t>
            </w:r>
            <w:proofErr w:type="gramStart"/>
            <w:r>
              <w:t>; }</w:t>
            </w:r>
            <w:proofErr w:type="gramEnd"/>
          </w:p>
          <w:p w14:paraId="22DD4F90" w14:textId="10C8CB52" w:rsidR="00040068" w:rsidRDefault="00040068" w:rsidP="00040068">
            <w:pPr>
              <w:ind w:left="720"/>
            </w:pPr>
            <w:r>
              <w:t xml:space="preserve">  </w:t>
            </w: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</w:t>
            </w:r>
            <w:proofErr w:type="spellEnd"/>
            <w:r>
              <w:t xml:space="preserve">-scrollbar-thumb{ background:  #A07855FF; </w:t>
            </w:r>
          </w:p>
          <w:p w14:paraId="454F7A3D" w14:textId="37916724" w:rsidR="00040068" w:rsidRDefault="00040068" w:rsidP="00040068">
            <w:pPr>
              <w:ind w:left="720"/>
            </w:pPr>
            <w:r>
              <w:t xml:space="preserve">    border-radius: 10px;}</w:t>
            </w:r>
          </w:p>
          <w:p w14:paraId="23EE8ED3" w14:textId="024F79DB" w:rsidR="00AF1B59" w:rsidRDefault="00040068" w:rsidP="00040068">
            <w:pPr>
              <w:ind w:left="720"/>
            </w:pPr>
            <w:r>
              <w:t xml:space="preserve">  </w:t>
            </w:r>
            <w:proofErr w:type="gramStart"/>
            <w:r>
              <w:t>::</w:t>
            </w:r>
            <w:proofErr w:type="gramEnd"/>
            <w:r>
              <w:t>-</w:t>
            </w:r>
            <w:proofErr w:type="spellStart"/>
            <w:r>
              <w:t>webkit-scrollbar-thumb:hover</w:t>
            </w:r>
            <w:proofErr w:type="spellEnd"/>
            <w:r>
              <w:t xml:space="preserve"> {  background: </w:t>
            </w:r>
            <w:proofErr w:type="spellStart"/>
            <w:r>
              <w:t>rgba</w:t>
            </w:r>
            <w:proofErr w:type="spellEnd"/>
            <w:r>
              <w:t>(172, 166, 166, 0.854);   }</w:t>
            </w:r>
          </w:p>
          <w:p w14:paraId="3E027850" w14:textId="7FCE5FEA" w:rsidR="0048429F" w:rsidRDefault="0048429F" w:rsidP="00040068">
            <w:pPr>
              <w:ind w:left="720"/>
            </w:pPr>
          </w:p>
          <w:p w14:paraId="2B429676" w14:textId="3492E97C" w:rsidR="0048429F" w:rsidRDefault="0048429F" w:rsidP="00040068">
            <w:pPr>
              <w:ind w:left="720"/>
            </w:pPr>
          </w:p>
          <w:p w14:paraId="031411DE" w14:textId="33FE20A1" w:rsidR="0048429F" w:rsidRDefault="0048429F" w:rsidP="00040068">
            <w:pPr>
              <w:ind w:left="720"/>
            </w:pPr>
          </w:p>
          <w:p w14:paraId="3736960F" w14:textId="44279890" w:rsidR="0048429F" w:rsidRDefault="0048429F" w:rsidP="00040068">
            <w:pPr>
              <w:ind w:left="720"/>
            </w:pPr>
          </w:p>
          <w:p w14:paraId="3E14A15B" w14:textId="387F001E" w:rsidR="0048429F" w:rsidRDefault="0048429F" w:rsidP="00040068">
            <w:pPr>
              <w:ind w:left="720"/>
            </w:pPr>
          </w:p>
          <w:p w14:paraId="7B34537D" w14:textId="2173E563" w:rsidR="0048429F" w:rsidRDefault="0048429F" w:rsidP="00040068">
            <w:pPr>
              <w:ind w:left="720"/>
            </w:pPr>
          </w:p>
          <w:p w14:paraId="7633CDEB" w14:textId="3C6FB119" w:rsidR="0048429F" w:rsidRDefault="0048429F" w:rsidP="00040068">
            <w:pPr>
              <w:ind w:left="720"/>
            </w:pPr>
          </w:p>
          <w:p w14:paraId="23E9E852" w14:textId="5F825C44" w:rsidR="0048429F" w:rsidRDefault="0048429F" w:rsidP="00040068">
            <w:pPr>
              <w:ind w:left="720"/>
            </w:pPr>
          </w:p>
          <w:p w14:paraId="271A8BAC" w14:textId="406D1FB3" w:rsidR="0048429F" w:rsidRDefault="0048429F" w:rsidP="00040068">
            <w:pPr>
              <w:ind w:left="720"/>
            </w:pPr>
          </w:p>
          <w:p w14:paraId="3565E42E" w14:textId="20EF7D7F" w:rsidR="0048429F" w:rsidRDefault="0048429F" w:rsidP="00040068">
            <w:pPr>
              <w:ind w:left="720"/>
            </w:pPr>
          </w:p>
          <w:p w14:paraId="1EAE413D" w14:textId="1E097B4F" w:rsidR="0048429F" w:rsidRDefault="0048429F" w:rsidP="00040068">
            <w:pPr>
              <w:ind w:left="720"/>
            </w:pPr>
          </w:p>
          <w:p w14:paraId="6CCC3760" w14:textId="7175481F" w:rsidR="0048429F" w:rsidRDefault="0048429F" w:rsidP="00040068">
            <w:pPr>
              <w:ind w:left="720"/>
            </w:pPr>
          </w:p>
          <w:p w14:paraId="3B5CBCFB" w14:textId="6FCABC6D" w:rsidR="0048429F" w:rsidRDefault="0048429F" w:rsidP="00040068">
            <w:pPr>
              <w:ind w:left="720"/>
            </w:pPr>
          </w:p>
          <w:p w14:paraId="4FAB9A3B" w14:textId="0548B45C" w:rsidR="0048429F" w:rsidRDefault="0048429F" w:rsidP="00040068">
            <w:pPr>
              <w:ind w:left="720"/>
            </w:pPr>
          </w:p>
          <w:p w14:paraId="513BE89D" w14:textId="0257BBE9" w:rsidR="0048429F" w:rsidRDefault="0048429F" w:rsidP="00040068">
            <w:pPr>
              <w:ind w:left="720"/>
            </w:pPr>
          </w:p>
          <w:p w14:paraId="24AF2B0D" w14:textId="6F135BAD" w:rsidR="0048429F" w:rsidRDefault="0048429F" w:rsidP="0048429F"/>
          <w:p w14:paraId="54B0E067" w14:textId="77777777" w:rsidR="0048429F" w:rsidRPr="00AF1B59" w:rsidRDefault="0048429F" w:rsidP="0048429F"/>
          <w:p w14:paraId="6C3AB4D4" w14:textId="77777777" w:rsidR="00554282" w:rsidRDefault="00554282" w:rsidP="00554282">
            <w:pPr>
              <w:ind w:left="720"/>
            </w:pPr>
          </w:p>
          <w:p w14:paraId="3795D483" w14:textId="77777777" w:rsidR="00554282" w:rsidRDefault="00554282" w:rsidP="00554282">
            <w:pPr>
              <w:ind w:left="720"/>
            </w:pPr>
          </w:p>
          <w:p w14:paraId="358D198F" w14:textId="23940855" w:rsidR="00554282" w:rsidRDefault="00040068" w:rsidP="00040068">
            <w:r w:rsidRPr="000B4502"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29CFB270" wp14:editId="1FFD4124">
                      <wp:extent cx="3352800" cy="1389380"/>
                      <wp:effectExtent l="0" t="0" r="0" b="127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389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E7A135" w14:textId="6437E853" w:rsidR="00040068" w:rsidRPr="001D2A9A" w:rsidRDefault="00040068" w:rsidP="00040068">
                                  <w:pPr>
                                    <w:pStyle w:val="Title"/>
                                    <w:rPr>
                                      <w:color w:val="44546A" w:themeColor="text2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z w:val="72"/>
                                      <w:szCs w:val="52"/>
                                    </w:rPr>
                                    <w:t>Concept of top-bar</w:t>
                                  </w:r>
                                </w:p>
                                <w:p w14:paraId="42202973" w14:textId="77777777" w:rsidR="00040068" w:rsidRPr="000B4502" w:rsidRDefault="00040068" w:rsidP="00040068">
                                  <w:pPr>
                                    <w:pStyle w:val="Subtitle"/>
                                    <w:rPr>
                                      <w:color w:val="44546A" w:themeColor="text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</w:rPr>
                                    <w:t xml:space="preserve">Taj jewellers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CFB270" id="Text Box 3" o:spid="_x0000_s1034" type="#_x0000_t202" style="width:264pt;height:1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zuHAIAADQ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" filled="f" stroked="f" strokeweight=".5pt">
                      <v:textbox>
                        <w:txbxContent>
                          <w:p w14:paraId="25E7A135" w14:textId="6437E853" w:rsidR="00040068" w:rsidRPr="001D2A9A" w:rsidRDefault="00040068" w:rsidP="00040068">
                            <w:pPr>
                              <w:pStyle w:val="Title"/>
                              <w:rPr>
                                <w:color w:val="44546A" w:themeColor="text2"/>
                                <w:szCs w:val="48"/>
                              </w:rPr>
                            </w:pPr>
                            <w:r>
                              <w:rPr>
                                <w:color w:val="44546A" w:themeColor="text2"/>
                                <w:sz w:val="72"/>
                                <w:szCs w:val="52"/>
                              </w:rPr>
                              <w:t>Concept of top-bar</w:t>
                            </w:r>
                          </w:p>
                          <w:p w14:paraId="42202973" w14:textId="77777777" w:rsidR="00040068" w:rsidRPr="000B4502" w:rsidRDefault="00040068" w:rsidP="00040068">
                            <w:pPr>
                              <w:pStyle w:val="Subtitle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Taj jewellers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</w:rPr>
              <mc:AlternateContent>
                <mc:Choice Requires="wps">
                  <w:drawing>
                    <wp:inline distT="0" distB="0" distL="0" distR="0" wp14:anchorId="01106878" wp14:editId="6D8470EC">
                      <wp:extent cx="3244850" cy="1303116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0" cy="13031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735516" w14:textId="66E55708" w:rsidR="00040068" w:rsidRDefault="00485144" w:rsidP="00040068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The top bar designing was a good concept that I learned during the project. Initially I created the last table of links the copyright bar at the bottom of webpage. As this was going to be in all the webpage it was quite a tedious task to copy paste both HTML and CSS elements in every new webpage. So</w:t>
                                  </w:r>
                                  <w:r w:rsidR="008A0CBC">
                                    <w:rPr>
                                      <w:color w:val="44546A" w:themeColor="text2"/>
                                      <w:lang w:val="en-IN"/>
                                    </w:rPr>
                                    <w:t>,</w:t>
                                  </w: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by creating this as a separate frame like done </w:t>
                                  </w:r>
                                </w:p>
                                <w:p w14:paraId="1D48CC3E" w14:textId="2C76DC12" w:rsidR="00485144" w:rsidRPr="00942E90" w:rsidRDefault="00485144" w:rsidP="00040068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With top bar</w:t>
                                  </w:r>
                                  <w:r w:rsidR="008A0CBC"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you just have to write one line of code in new HTML file the frame tag line and </w:t>
                                  </w:r>
                                  <w:proofErr w:type="spellStart"/>
                                  <w:r w:rsidR="008A0CBC">
                                    <w:rPr>
                                      <w:color w:val="44546A" w:themeColor="text2"/>
                                      <w:lang w:val="en-IN"/>
                                    </w:rPr>
                                    <w:t>its</w:t>
                                  </w:r>
                                  <w:proofErr w:type="spellEnd"/>
                                  <w:r w:rsidR="008A0CBC"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all done.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106878" id="Text Box 4" o:spid="_x0000_s1035" type="#_x0000_t202" style="width:255.5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" filled="f" stroked="f" strokeweight=".5pt">
                      <v:textbox>
                        <w:txbxContent>
                          <w:p w14:paraId="40735516" w14:textId="66E55708" w:rsidR="00040068" w:rsidRDefault="00485144" w:rsidP="00040068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The top bar designing was a good concept that I learned during the project. Initially I created the last table of links the copyright bar at the bottom of webpage. As this was going to be in all the webpage it was quite a tedious task to copy paste both HTML and CSS elements in every new webpage. So</w:t>
                            </w:r>
                            <w:r w:rsidR="008A0CBC">
                              <w:rPr>
                                <w:color w:val="44546A" w:themeColor="text2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 by creating this as a separate frame like done </w:t>
                            </w:r>
                          </w:p>
                          <w:p w14:paraId="1D48CC3E" w14:textId="2C76DC12" w:rsidR="00485144" w:rsidRPr="00942E90" w:rsidRDefault="00485144" w:rsidP="00040068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With top bar</w:t>
                            </w:r>
                            <w:r w:rsidR="008A0CBC">
                              <w:rPr>
                                <w:color w:val="44546A" w:themeColor="text2"/>
                                <w:lang w:val="en-IN"/>
                              </w:rPr>
                              <w:t xml:space="preserve"> you just have to write one line of code in new HTML file the frame tag line and </w:t>
                            </w:r>
                            <w:proofErr w:type="spellStart"/>
                            <w:r w:rsidR="008A0CBC">
                              <w:rPr>
                                <w:color w:val="44546A" w:themeColor="text2"/>
                                <w:lang w:val="en-IN"/>
                              </w:rPr>
                              <w:t>its</w:t>
                            </w:r>
                            <w:proofErr w:type="spellEnd"/>
                            <w:r w:rsidR="008A0CBC">
                              <w:rPr>
                                <w:color w:val="44546A" w:themeColor="text2"/>
                                <w:lang w:val="en-IN"/>
                              </w:rPr>
                              <w:t xml:space="preserve"> all done.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F40AC1" w14:textId="647C447B" w:rsidR="00554282" w:rsidRDefault="00554282" w:rsidP="008A0CBC"/>
          <w:p w14:paraId="0E5C05E5" w14:textId="0D717804" w:rsidR="008A0CBC" w:rsidRDefault="008A0CBC" w:rsidP="008A0CBC">
            <w:pPr>
              <w:ind w:left="72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A0CBC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Code for Top bar</w:t>
            </w:r>
          </w:p>
          <w:p w14:paraId="7AE8BB92" w14:textId="77777777" w:rsidR="008A0CBC" w:rsidRDefault="008A0CBC" w:rsidP="008A0CBC">
            <w:pPr>
              <w:ind w:left="720"/>
            </w:pPr>
            <w:r>
              <w:t>&lt;html&gt;</w:t>
            </w:r>
          </w:p>
          <w:p w14:paraId="4D70C71A" w14:textId="77777777" w:rsidR="008A0CBC" w:rsidRDefault="008A0CBC" w:rsidP="008A0CBC">
            <w:pPr>
              <w:ind w:left="720"/>
            </w:pPr>
            <w:r>
              <w:t xml:space="preserve">    &lt;head&gt;</w:t>
            </w:r>
          </w:p>
          <w:p w14:paraId="7A92FC0B" w14:textId="77777777" w:rsidR="008A0CBC" w:rsidRDefault="008A0CBC" w:rsidP="008A0CBC">
            <w:pPr>
              <w:ind w:left="720"/>
            </w:pPr>
            <w:r>
              <w:t xml:space="preserve">        &lt;title&gt;Taj Jewellers&lt;/title&gt;</w:t>
            </w:r>
          </w:p>
          <w:p w14:paraId="73DC3CC3" w14:textId="77777777" w:rsidR="008A0CBC" w:rsidRDefault="008A0CBC" w:rsidP="008A0CBC">
            <w:pPr>
              <w:ind w:left="720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>="stylesheet" href="https://fonts.googleapis.com/css2?family=Material+Symbols+Outlined:opsz,wght,FILL,GRAD@48,400,0,0" /&gt;</w:t>
            </w:r>
          </w:p>
          <w:p w14:paraId="6313EDF6" w14:textId="77777777" w:rsidR="008A0CBC" w:rsidRDefault="008A0CBC" w:rsidP="008A0CBC">
            <w:pPr>
              <w:ind w:left="720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="icon" </w:t>
            </w:r>
            <w:proofErr w:type="spellStart"/>
            <w:r>
              <w:t>href</w:t>
            </w:r>
            <w:proofErr w:type="spellEnd"/>
            <w:r>
              <w:t>="C:\Users\Ishapreet Kaur\Documents\Summer training project\resources\tj.ico"&gt;</w:t>
            </w:r>
          </w:p>
          <w:p w14:paraId="0E9CF094" w14:textId="77777777" w:rsidR="008A0CBC" w:rsidRDefault="008A0CBC" w:rsidP="008A0CBC">
            <w:pPr>
              <w:ind w:left="720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="Topbar.css"&gt;</w:t>
            </w:r>
          </w:p>
          <w:p w14:paraId="35C61B0F" w14:textId="77777777" w:rsidR="008A0CBC" w:rsidRDefault="008A0CBC" w:rsidP="008A0CBC">
            <w:pPr>
              <w:ind w:left="720"/>
            </w:pPr>
            <w:r>
              <w:t xml:space="preserve">    &lt;/head&gt;</w:t>
            </w:r>
          </w:p>
          <w:p w14:paraId="0C08D842" w14:textId="77777777" w:rsidR="008A0CBC" w:rsidRDefault="008A0CBC" w:rsidP="008A0CBC">
            <w:pPr>
              <w:ind w:left="720"/>
            </w:pPr>
            <w:r>
              <w:t>&lt;body&gt;</w:t>
            </w:r>
          </w:p>
          <w:p w14:paraId="4A5D0C3B" w14:textId="77777777" w:rsidR="008A0CBC" w:rsidRDefault="008A0CBC" w:rsidP="008A0CBC">
            <w:pPr>
              <w:ind w:left="720"/>
            </w:pPr>
            <w:r>
              <w:t xml:space="preserve">&lt;marquee id="offer" </w:t>
            </w:r>
            <w:proofErr w:type="spellStart"/>
            <w:r>
              <w:t>scrollamount</w:t>
            </w:r>
            <w:proofErr w:type="spellEnd"/>
            <w:r>
              <w:t>="0"&gt;</w:t>
            </w:r>
            <w:proofErr w:type="spellStart"/>
            <w:r>
              <w:t>Upto</w:t>
            </w:r>
            <w:proofErr w:type="spellEnd"/>
            <w:r>
              <w:t xml:space="preserve"> 70% Off | Free Shipping Above Rs.499/-&lt;/marquee&gt;</w:t>
            </w:r>
          </w:p>
          <w:p w14:paraId="6EAB0C5F" w14:textId="77777777" w:rsidR="008A0CBC" w:rsidRDefault="008A0CBC" w:rsidP="008A0CBC">
            <w:pPr>
              <w:ind w:left="720"/>
            </w:pPr>
            <w:r>
              <w:t>&lt;p&gt;</w:t>
            </w:r>
          </w:p>
          <w:p w14:paraId="330689A8" w14:textId="77777777" w:rsidR="008A0CBC" w:rsidRDefault="008A0CBC" w:rsidP="008A0CBC">
            <w:pPr>
              <w:ind w:left="720"/>
            </w:pPr>
            <w:r>
              <w:t xml:space="preserve">&lt;a target="_blank" </w:t>
            </w:r>
            <w:proofErr w:type="spellStart"/>
            <w:r>
              <w:t>href</w:t>
            </w:r>
            <w:proofErr w:type="spellEnd"/>
            <w:r>
              <w:t>="https://www.mirraw.com/pages/faq"&gt;Contact Us | &lt;/a&gt;</w:t>
            </w:r>
          </w:p>
          <w:p w14:paraId="1CDBB04D" w14:textId="77777777" w:rsidR="008A0CBC" w:rsidRDefault="008A0CBC" w:rsidP="008A0CBC">
            <w:pPr>
              <w:ind w:left="720"/>
            </w:pPr>
            <w:r>
              <w:t>&lt;a target="_blank"&gt;7 Day Returns | &lt;/a&gt;</w:t>
            </w:r>
          </w:p>
          <w:p w14:paraId="33072B47" w14:textId="77777777" w:rsidR="008A0CBC" w:rsidRDefault="008A0CBC" w:rsidP="008A0CBC">
            <w:pPr>
              <w:ind w:left="720"/>
            </w:pPr>
            <w:r>
              <w:t xml:space="preserve">&lt;a target="_blank" </w:t>
            </w:r>
            <w:proofErr w:type="spellStart"/>
            <w:r>
              <w:t>href</w:t>
            </w:r>
            <w:proofErr w:type="spellEnd"/>
            <w:r>
              <w:t>="Trackorder.html"&gt;Track Order |&lt;/a&gt;</w:t>
            </w:r>
          </w:p>
          <w:p w14:paraId="35140A33" w14:textId="77777777" w:rsidR="008A0CBC" w:rsidRDefault="008A0CBC" w:rsidP="008A0CBC">
            <w:pPr>
              <w:ind w:left="720"/>
            </w:pPr>
            <w:r>
              <w:t xml:space="preserve">&lt;a target="_blank" </w:t>
            </w:r>
            <w:proofErr w:type="spellStart"/>
            <w:r>
              <w:t>href</w:t>
            </w:r>
            <w:proofErr w:type="spellEnd"/>
            <w:r>
              <w:t>="https://www.mirraw.com/accounts/sign_in"&gt;Return Order | &lt;/a&gt;</w:t>
            </w:r>
          </w:p>
          <w:p w14:paraId="5CD82456" w14:textId="77777777" w:rsidR="008A0CBC" w:rsidRDefault="008A0CBC" w:rsidP="008A0CBC">
            <w:pPr>
              <w:ind w:left="720"/>
            </w:pPr>
            <w:r>
              <w:t xml:space="preserve">&lt;a target="_blank" </w:t>
            </w:r>
            <w:proofErr w:type="spellStart"/>
            <w:r>
              <w:t>href</w:t>
            </w:r>
            <w:proofErr w:type="spellEnd"/>
            <w:r>
              <w:t xml:space="preserve">="https://www.mirraw.com/pages/sell"&gt;Sell </w:t>
            </w:r>
            <w:proofErr w:type="gramStart"/>
            <w:r>
              <w:t>On</w:t>
            </w:r>
            <w:proofErr w:type="gramEnd"/>
            <w:r>
              <w:t xml:space="preserve"> TJ | &lt;/a&gt;</w:t>
            </w:r>
          </w:p>
          <w:p w14:paraId="6AF6E0F7" w14:textId="77777777" w:rsidR="008A0CBC" w:rsidRDefault="008A0CBC" w:rsidP="008A0CBC">
            <w:pPr>
              <w:ind w:left="720"/>
            </w:pPr>
            <w:r>
              <w:t>&lt;a target="_blank" href="https://form.typeform.com/to/FTnHbrDN?typeform-source=indianethnicwear.typeform.com"&gt;Survey | &lt;/a&gt;</w:t>
            </w:r>
          </w:p>
          <w:p w14:paraId="1C2148E3" w14:textId="77777777" w:rsidR="008A0CBC" w:rsidRDefault="008A0CBC" w:rsidP="008A0CBC">
            <w:pPr>
              <w:ind w:left="720"/>
            </w:pPr>
            <w:r>
              <w:t xml:space="preserve">&lt;a target="_blank" </w:t>
            </w:r>
            <w:proofErr w:type="spellStart"/>
            <w:r>
              <w:t>href</w:t>
            </w:r>
            <w:proofErr w:type="spellEnd"/>
            <w:r>
              <w:t>="https://www.mirraw.com/accounts/sign_in" class="aright"&gt;&lt;span class="material-symbols-outlined"&gt;login&lt;/span&gt; LOG IN&lt;/a&gt;</w:t>
            </w:r>
          </w:p>
          <w:p w14:paraId="43F5E855" w14:textId="77777777" w:rsidR="008A0CBC" w:rsidRDefault="008A0CBC" w:rsidP="008A0CBC">
            <w:pPr>
              <w:ind w:left="720"/>
            </w:pPr>
            <w:r>
              <w:t xml:space="preserve">&lt;a target="_blank" </w:t>
            </w:r>
            <w:proofErr w:type="spellStart"/>
            <w:r>
              <w:t>href</w:t>
            </w:r>
            <w:proofErr w:type="spellEnd"/>
            <w:r>
              <w:t>="" class="aright1" &gt;&lt;span class="material-symbols-outlined"&gt;</w:t>
            </w:r>
            <w:proofErr w:type="spellStart"/>
            <w:r>
              <w:t>shopping_cart</w:t>
            </w:r>
            <w:proofErr w:type="spellEnd"/>
            <w:r>
              <w:t>&lt;/span&gt;CART&lt;/a&gt;</w:t>
            </w:r>
          </w:p>
          <w:p w14:paraId="4BDEE3BD" w14:textId="77777777" w:rsidR="008A0CBC" w:rsidRDefault="008A0CBC" w:rsidP="008A0CBC">
            <w:pPr>
              <w:ind w:left="720"/>
            </w:pPr>
            <w:r>
              <w:t>&lt;/p&gt;</w:t>
            </w:r>
          </w:p>
          <w:p w14:paraId="40D3A1DA" w14:textId="77777777" w:rsidR="008A0CBC" w:rsidRDefault="008A0CBC" w:rsidP="008A0CBC">
            <w:pPr>
              <w:ind w:left="72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gramStart"/>
            <w:r>
              <w:t xml:space="preserve">Taj  </w:t>
            </w:r>
            <w:proofErr w:type="spellStart"/>
            <w:r>
              <w:t>Jewellers</w:t>
            </w:r>
            <w:proofErr w:type="spellEnd"/>
            <w:proofErr w:type="gramEnd"/>
            <w:r>
              <w:t>" src="file:///C:/Users/Ishapreet%20Kaur/Documents/Summer%20training%20project/resources/logo.png.webp" class="logo"&gt;</w:t>
            </w:r>
          </w:p>
          <w:p w14:paraId="11F4FA05" w14:textId="77777777" w:rsidR="008A0CBC" w:rsidRDefault="008A0CBC" w:rsidP="008A0CBC">
            <w:pPr>
              <w:ind w:left="720"/>
            </w:pPr>
            <w:r>
              <w:t>&lt;input type="text" placeholder="</w:t>
            </w:r>
            <w:proofErr w:type="gramStart"/>
            <w:r>
              <w:t>Search..</w:t>
            </w:r>
            <w:proofErr w:type="gramEnd"/>
            <w:r>
              <w:t>"&gt;</w:t>
            </w:r>
          </w:p>
          <w:p w14:paraId="7E2852C7" w14:textId="77777777" w:rsidR="008A0CBC" w:rsidRDefault="008A0CBC" w:rsidP="008A0CBC">
            <w:pPr>
              <w:ind w:left="720"/>
            </w:pPr>
            <w:r>
              <w:t>&lt;span class="material-symbols-outlined" id="</w:t>
            </w:r>
            <w:proofErr w:type="spellStart"/>
            <w:r>
              <w:t>searchicon</w:t>
            </w:r>
            <w:proofErr w:type="spellEnd"/>
            <w:r>
              <w:t>"&gt;search&lt;/span&gt;</w:t>
            </w:r>
          </w:p>
          <w:p w14:paraId="6BFC88A3" w14:textId="77777777" w:rsidR="008A0CBC" w:rsidRDefault="008A0CBC" w:rsidP="008A0CBC">
            <w:pPr>
              <w:ind w:left="72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id="no1"&gt;</w:t>
            </w:r>
          </w:p>
          <w:p w14:paraId="5212C83B" w14:textId="77777777" w:rsidR="008A0CBC" w:rsidRDefault="008A0CBC" w:rsidP="008A0CBC">
            <w:pPr>
              <w:ind w:left="720"/>
            </w:pPr>
            <w:r>
              <w:t>&lt;div class="</w:t>
            </w:r>
            <w:proofErr w:type="spellStart"/>
            <w:r>
              <w:t>iconbar</w:t>
            </w:r>
            <w:proofErr w:type="spellEnd"/>
            <w:r>
              <w:t>"&gt;</w:t>
            </w:r>
          </w:p>
          <w:p w14:paraId="35985261" w14:textId="77777777" w:rsidR="008A0CBC" w:rsidRDefault="008A0CBC" w:rsidP="008A0CBC">
            <w:pPr>
              <w:ind w:left="720"/>
            </w:pPr>
            <w:r>
              <w:t xml:space="preserve">&lt;a target="_blank" class="icon1" </w:t>
            </w:r>
            <w:proofErr w:type="spellStart"/>
            <w:r>
              <w:t>href</w:t>
            </w:r>
            <w:proofErr w:type="spellEnd"/>
            <w:r>
              <w:t>="https://www.mirraw.com/store/sarees"&gt; SAREES | &lt;/a&gt;</w:t>
            </w:r>
          </w:p>
          <w:p w14:paraId="2F9D3000" w14:textId="77777777" w:rsidR="008A0CBC" w:rsidRDefault="008A0CBC" w:rsidP="008A0CBC">
            <w:pPr>
              <w:ind w:left="720"/>
            </w:pPr>
            <w:r>
              <w:t xml:space="preserve">&lt;a target="_blank" class="icon2" </w:t>
            </w:r>
            <w:proofErr w:type="spellStart"/>
            <w:r>
              <w:t>href</w:t>
            </w:r>
            <w:proofErr w:type="spellEnd"/>
            <w:r>
              <w:t>="https://www.mirraw.com/store/lehengas"&gt; LEHNGAS | &lt;/a&gt;</w:t>
            </w:r>
          </w:p>
          <w:p w14:paraId="3C4744E5" w14:textId="77777777" w:rsidR="008A0CBC" w:rsidRDefault="008A0CBC" w:rsidP="008A0CBC">
            <w:pPr>
              <w:ind w:left="720"/>
            </w:pPr>
            <w:r>
              <w:t xml:space="preserve">&lt;a target="_blank" class="icon3" </w:t>
            </w:r>
            <w:proofErr w:type="spellStart"/>
            <w:r>
              <w:t>href</w:t>
            </w:r>
            <w:proofErr w:type="spellEnd"/>
            <w:r>
              <w:t>="https://www.mirraw.com/salwar-suits/salwar-kameez"&gt; SALWAR KAMEEZ | &lt;/a&gt;</w:t>
            </w:r>
          </w:p>
          <w:p w14:paraId="152AD751" w14:textId="77777777" w:rsidR="008A0CBC" w:rsidRDefault="008A0CBC" w:rsidP="008A0CBC">
            <w:pPr>
              <w:ind w:left="720"/>
            </w:pPr>
            <w:r>
              <w:lastRenderedPageBreak/>
              <w:t xml:space="preserve">&lt;a target="_blank" class="icon4" </w:t>
            </w:r>
            <w:proofErr w:type="spellStart"/>
            <w:r>
              <w:t>href</w:t>
            </w:r>
            <w:proofErr w:type="spellEnd"/>
            <w:r>
              <w:t>="https://www.mirraw.com/women/clothing/kurtas-and-kurtis"&gt; KURTIS | &lt;/a&gt;</w:t>
            </w:r>
          </w:p>
          <w:p w14:paraId="2792F4E7" w14:textId="77777777" w:rsidR="008A0CBC" w:rsidRDefault="008A0CBC" w:rsidP="008A0CBC">
            <w:pPr>
              <w:ind w:left="720"/>
            </w:pPr>
            <w:r>
              <w:t xml:space="preserve">&lt;a target="_blank" class="icon5" </w:t>
            </w:r>
            <w:proofErr w:type="spellStart"/>
            <w:r>
              <w:t>href</w:t>
            </w:r>
            <w:proofErr w:type="spellEnd"/>
            <w:r>
              <w:t>="https://www.mirraw.com/store/jewellery"&gt; JEWELLERY | &lt;/a&gt;</w:t>
            </w:r>
          </w:p>
          <w:p w14:paraId="4BC9F76B" w14:textId="77777777" w:rsidR="008A0CBC" w:rsidRDefault="008A0CBC" w:rsidP="008A0CBC">
            <w:pPr>
              <w:ind w:left="720"/>
            </w:pPr>
            <w:r>
              <w:t xml:space="preserve">&lt;a target="_blank" class="icon6" </w:t>
            </w:r>
            <w:proofErr w:type="spellStart"/>
            <w:r>
              <w:t>href</w:t>
            </w:r>
            <w:proofErr w:type="spellEnd"/>
            <w:r>
              <w:t>="https://www.mirraw.com/kids"&gt; KIDS | &lt;/a&gt;</w:t>
            </w:r>
          </w:p>
          <w:p w14:paraId="1E2591E0" w14:textId="77777777" w:rsidR="008A0CBC" w:rsidRDefault="008A0CBC" w:rsidP="008A0CBC">
            <w:pPr>
              <w:ind w:left="720"/>
            </w:pPr>
            <w:r>
              <w:t xml:space="preserve">&lt;a target="_blank" class="icon7" </w:t>
            </w:r>
            <w:proofErr w:type="spellStart"/>
            <w:r>
              <w:t>href</w:t>
            </w:r>
            <w:proofErr w:type="spellEnd"/>
            <w:r>
              <w:t>="https://www.mirraw.com/men"&gt; MENS | &lt;/a&gt;</w:t>
            </w:r>
          </w:p>
          <w:p w14:paraId="2259F53A" w14:textId="77777777" w:rsidR="008A0CBC" w:rsidRDefault="008A0CBC" w:rsidP="008A0CBC">
            <w:pPr>
              <w:ind w:left="720"/>
            </w:pPr>
            <w:r>
              <w:t xml:space="preserve">&lt;a target="_blank" class="icon8" </w:t>
            </w:r>
            <w:proofErr w:type="spellStart"/>
            <w:r>
              <w:t>href</w:t>
            </w:r>
            <w:proofErr w:type="spellEnd"/>
            <w:r>
              <w:t>="https://www.mirraw.com/home-decor"&gt; HOME AND LIVING | &lt;/a&gt;</w:t>
            </w:r>
          </w:p>
          <w:p w14:paraId="7021640B" w14:textId="77777777" w:rsidR="008A0CBC" w:rsidRDefault="008A0CBC" w:rsidP="008A0CBC">
            <w:pPr>
              <w:ind w:left="720"/>
            </w:pPr>
            <w:r>
              <w:t xml:space="preserve">&lt;a target="_blank" class="icon9" </w:t>
            </w:r>
            <w:proofErr w:type="spellStart"/>
            <w:r>
              <w:t>href</w:t>
            </w:r>
            <w:proofErr w:type="spellEnd"/>
            <w:r>
              <w:t>="https://www.mirraw.com/store/spiritual"&gt; SPIRITUALS | &lt;/a&gt;</w:t>
            </w:r>
          </w:p>
          <w:p w14:paraId="4C08001E" w14:textId="77777777" w:rsidR="008A0CBC" w:rsidRDefault="008A0CBC" w:rsidP="008A0CBC">
            <w:pPr>
              <w:ind w:left="720"/>
            </w:pPr>
            <w:r>
              <w:t xml:space="preserve">&lt;a target="_blank" class="icon10" </w:t>
            </w:r>
            <w:proofErr w:type="spellStart"/>
            <w:r>
              <w:t>href</w:t>
            </w:r>
            <w:proofErr w:type="spellEnd"/>
            <w:r>
              <w:t>="https://www.mirrawluxe.com/"&gt; LUXE | &lt;/a&gt;</w:t>
            </w:r>
          </w:p>
          <w:p w14:paraId="69F95E21" w14:textId="77777777" w:rsidR="008A0CBC" w:rsidRDefault="008A0CBC" w:rsidP="008A0CBC">
            <w:pPr>
              <w:ind w:left="720"/>
            </w:pPr>
            <w:r>
              <w:t xml:space="preserve">&lt;a target="_blank" class="icon11" </w:t>
            </w:r>
            <w:proofErr w:type="spellStart"/>
            <w:r>
              <w:t>href</w:t>
            </w:r>
            <w:proofErr w:type="spellEnd"/>
            <w:r>
              <w:t>="https://www.mirraw.com/store/spiritual"&gt; COLLECTIONS | &lt;/a&gt;</w:t>
            </w:r>
          </w:p>
          <w:p w14:paraId="1E9D1306" w14:textId="77777777" w:rsidR="008A0CBC" w:rsidRDefault="008A0CBC" w:rsidP="008A0CBC">
            <w:pPr>
              <w:ind w:left="720"/>
            </w:pPr>
            <w:r>
              <w:t>&lt;/div&gt;</w:t>
            </w:r>
          </w:p>
          <w:p w14:paraId="0AEF8A66" w14:textId="77777777" w:rsidR="008A0CBC" w:rsidRDefault="008A0CBC" w:rsidP="008A0CBC">
            <w:pPr>
              <w:ind w:left="72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id="no2"&gt;</w:t>
            </w:r>
          </w:p>
          <w:p w14:paraId="229D2DE5" w14:textId="77777777" w:rsidR="008A0CBC" w:rsidRDefault="008A0CBC" w:rsidP="008A0CBC">
            <w:pPr>
              <w:ind w:left="720"/>
            </w:pPr>
            <w:r>
              <w:t xml:space="preserve">&lt;/body&gt;    </w:t>
            </w:r>
          </w:p>
          <w:p w14:paraId="2ED6D0FB" w14:textId="021BF2CC" w:rsidR="008A0CBC" w:rsidRDefault="008A0CBC" w:rsidP="008A0CBC">
            <w:r>
              <w:t>&lt;/html&gt;</w:t>
            </w:r>
          </w:p>
          <w:p w14:paraId="714D4DD3" w14:textId="053E25C6" w:rsidR="008A0CBC" w:rsidRDefault="008A0CBC" w:rsidP="008A0CBC">
            <w:pPr>
              <w:ind w:left="72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A0CBC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CSS code for Top bar:</w:t>
            </w:r>
          </w:p>
          <w:p w14:paraId="7F8AB4D4" w14:textId="77777777" w:rsidR="008A0CBC" w:rsidRDefault="008A0CBC" w:rsidP="008A0CBC">
            <w:pPr>
              <w:ind w:left="720"/>
            </w:pPr>
            <w:r>
              <w:t>* {</w:t>
            </w:r>
          </w:p>
          <w:p w14:paraId="07481A89" w14:textId="77777777" w:rsidR="008A0CBC" w:rsidRDefault="008A0CBC" w:rsidP="008A0CBC">
            <w:pPr>
              <w:ind w:left="720"/>
            </w:pPr>
            <w:r>
              <w:t xml:space="preserve">    background-color: #D4B996FF;</w:t>
            </w:r>
          </w:p>
          <w:p w14:paraId="742EB46F" w14:textId="77777777" w:rsidR="008A0CBC" w:rsidRDefault="008A0CBC" w:rsidP="008A0CBC">
            <w:pPr>
              <w:ind w:left="720"/>
            </w:pPr>
            <w:r>
              <w:t>}</w:t>
            </w:r>
          </w:p>
          <w:p w14:paraId="3ECD0F25" w14:textId="77777777" w:rsidR="008A0CBC" w:rsidRDefault="008A0CBC" w:rsidP="008A0CBC">
            <w:pPr>
              <w:ind w:left="720"/>
            </w:pPr>
          </w:p>
          <w:p w14:paraId="5BCACBFE" w14:textId="77777777" w:rsidR="008A0CBC" w:rsidRDefault="008A0CBC" w:rsidP="008A0CBC">
            <w:pPr>
              <w:ind w:left="720"/>
            </w:pPr>
            <w:r>
              <w:t>body {</w:t>
            </w:r>
          </w:p>
          <w:p w14:paraId="209053C1" w14:textId="1346AA73" w:rsidR="008A0CBC" w:rsidRDefault="008A0CBC" w:rsidP="00D81B80">
            <w:pPr>
              <w:ind w:left="720"/>
            </w:pPr>
            <w:r>
              <w:t xml:space="preserve">    margin: 0px;}</w:t>
            </w:r>
          </w:p>
          <w:p w14:paraId="5BE9E0F6" w14:textId="77777777" w:rsidR="008A0CBC" w:rsidRDefault="008A0CBC" w:rsidP="008A0CBC">
            <w:pPr>
              <w:ind w:left="720"/>
            </w:pPr>
            <w:proofErr w:type="gramStart"/>
            <w:r>
              <w:t>a:link</w:t>
            </w:r>
            <w:proofErr w:type="gramEnd"/>
            <w:r>
              <w:t xml:space="preserve"> {</w:t>
            </w:r>
          </w:p>
          <w:p w14:paraId="36683301" w14:textId="77777777" w:rsidR="008A0CBC" w:rsidRDefault="008A0CBC" w:rsidP="008A0CBC">
            <w:pPr>
              <w:ind w:left="720"/>
            </w:pPr>
            <w:r>
              <w:t xml:space="preserve">    color: black;</w:t>
            </w:r>
          </w:p>
          <w:p w14:paraId="56798DF2" w14:textId="77777777" w:rsidR="008A0CBC" w:rsidRDefault="008A0CBC" w:rsidP="008A0CBC">
            <w:pPr>
              <w:ind w:left="720"/>
            </w:pPr>
            <w:r>
              <w:t xml:space="preserve">    font-family: Verdana;</w:t>
            </w:r>
          </w:p>
          <w:p w14:paraId="10475BED" w14:textId="77777777" w:rsidR="008A0CBC" w:rsidRDefault="008A0CBC" w:rsidP="008A0CBC">
            <w:pPr>
              <w:ind w:left="720"/>
            </w:pPr>
            <w:r>
              <w:t xml:space="preserve">    text-decoration: none;</w:t>
            </w:r>
          </w:p>
          <w:p w14:paraId="1C9E52DD" w14:textId="77777777" w:rsidR="008A0CBC" w:rsidRDefault="008A0CBC" w:rsidP="008A0CBC">
            <w:pPr>
              <w:ind w:left="720"/>
            </w:pPr>
            <w:r>
              <w:t xml:space="preserve">    font-size: small;</w:t>
            </w:r>
          </w:p>
          <w:p w14:paraId="00DDB1DE" w14:textId="77777777" w:rsidR="008A0CBC" w:rsidRDefault="008A0CBC" w:rsidP="008A0CBC">
            <w:pPr>
              <w:ind w:left="720"/>
            </w:pPr>
            <w:r>
              <w:t xml:space="preserve">    text-align: center;</w:t>
            </w:r>
          </w:p>
          <w:p w14:paraId="53FD535C" w14:textId="77777777" w:rsidR="008A0CBC" w:rsidRDefault="008A0CBC" w:rsidP="008A0CBC">
            <w:pPr>
              <w:ind w:left="720"/>
            </w:pPr>
            <w:r>
              <w:t xml:space="preserve">    text-decoration: none;</w:t>
            </w:r>
          </w:p>
          <w:p w14:paraId="45DBE7F7" w14:textId="21BE4324" w:rsidR="008A0CBC" w:rsidRDefault="008A0CBC" w:rsidP="00D81B80">
            <w:pPr>
              <w:ind w:left="720"/>
            </w:pPr>
            <w:r>
              <w:t xml:space="preserve">    background-color: D4B996FF;}</w:t>
            </w:r>
          </w:p>
          <w:p w14:paraId="205EBF35" w14:textId="77777777" w:rsidR="008A0CBC" w:rsidRDefault="008A0CBC" w:rsidP="008A0CBC">
            <w:pPr>
              <w:ind w:left="720"/>
            </w:pPr>
            <w:proofErr w:type="gramStart"/>
            <w:r>
              <w:t>a:visited</w:t>
            </w:r>
            <w:proofErr w:type="gramEnd"/>
            <w:r>
              <w:t xml:space="preserve"> {</w:t>
            </w:r>
          </w:p>
          <w:p w14:paraId="6DDA0AE0" w14:textId="77777777" w:rsidR="008A0CBC" w:rsidRDefault="008A0CBC" w:rsidP="008A0CBC">
            <w:pPr>
              <w:ind w:left="720"/>
            </w:pPr>
            <w:r>
              <w:t xml:space="preserve">    color: black;</w:t>
            </w:r>
          </w:p>
          <w:p w14:paraId="60E01D2C" w14:textId="77777777" w:rsidR="008A0CBC" w:rsidRDefault="008A0CBC" w:rsidP="008A0CBC">
            <w:pPr>
              <w:ind w:left="720"/>
            </w:pPr>
            <w:r>
              <w:t xml:space="preserve">    font-family: Verdana, Geneva, Tahoma, sans-serif;</w:t>
            </w:r>
          </w:p>
          <w:p w14:paraId="10CC0D1C" w14:textId="77777777" w:rsidR="008A0CBC" w:rsidRDefault="008A0CBC" w:rsidP="008A0CBC">
            <w:pPr>
              <w:ind w:left="720"/>
            </w:pPr>
            <w:r>
              <w:t xml:space="preserve">    text-decoration: none;</w:t>
            </w:r>
          </w:p>
          <w:p w14:paraId="7F1FA2C4" w14:textId="77777777" w:rsidR="008A0CBC" w:rsidRDefault="008A0CBC" w:rsidP="008A0CBC">
            <w:pPr>
              <w:ind w:left="720"/>
            </w:pPr>
            <w:r>
              <w:t xml:space="preserve">    font-size: small;</w:t>
            </w:r>
          </w:p>
          <w:p w14:paraId="7BB430DC" w14:textId="77777777" w:rsidR="008A0CBC" w:rsidRDefault="008A0CBC" w:rsidP="008A0CBC">
            <w:pPr>
              <w:ind w:left="720"/>
            </w:pPr>
            <w:r>
              <w:t xml:space="preserve">    text-align: center;</w:t>
            </w:r>
          </w:p>
          <w:p w14:paraId="34912D47" w14:textId="07034CBA" w:rsidR="008A0CBC" w:rsidRDefault="008A0CBC" w:rsidP="00D81B80">
            <w:pPr>
              <w:ind w:left="720"/>
            </w:pPr>
            <w:r>
              <w:t xml:space="preserve">    background-color: #D4B996FF;}</w:t>
            </w:r>
          </w:p>
          <w:p w14:paraId="4082D6A2" w14:textId="77777777" w:rsidR="008A0CBC" w:rsidRDefault="008A0CBC" w:rsidP="008A0CBC">
            <w:pPr>
              <w:ind w:left="720"/>
            </w:pP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7670D685" w14:textId="77777777" w:rsidR="008A0CBC" w:rsidRDefault="008A0CBC" w:rsidP="008A0CBC">
            <w:pPr>
              <w:ind w:left="720"/>
            </w:pPr>
            <w:r>
              <w:t xml:space="preserve">    color: blue;</w:t>
            </w:r>
          </w:p>
          <w:p w14:paraId="61E2AC11" w14:textId="77777777" w:rsidR="008A0CBC" w:rsidRDefault="008A0CBC" w:rsidP="008A0CBC">
            <w:pPr>
              <w:ind w:left="720"/>
            </w:pPr>
            <w:r>
              <w:t xml:space="preserve">    font-family: Verdana, Geneva, Tahoma, sans-serif;</w:t>
            </w:r>
          </w:p>
          <w:p w14:paraId="4FEFFCD7" w14:textId="77777777" w:rsidR="008A0CBC" w:rsidRDefault="008A0CBC" w:rsidP="008A0CBC">
            <w:pPr>
              <w:ind w:left="720"/>
            </w:pPr>
            <w:r>
              <w:lastRenderedPageBreak/>
              <w:t xml:space="preserve">    font-size: medium;</w:t>
            </w:r>
          </w:p>
          <w:p w14:paraId="44C396D4" w14:textId="77777777" w:rsidR="008A0CBC" w:rsidRDefault="008A0CBC" w:rsidP="008A0CBC">
            <w:pPr>
              <w:ind w:left="720"/>
            </w:pPr>
            <w:r>
              <w:t xml:space="preserve">    text-align: center;</w:t>
            </w:r>
          </w:p>
          <w:p w14:paraId="4E889E10" w14:textId="58707608" w:rsidR="008A0CBC" w:rsidRDefault="008A0CBC" w:rsidP="00D81B80">
            <w:pPr>
              <w:ind w:left="720"/>
            </w:pPr>
            <w:r>
              <w:t xml:space="preserve">    background-color: #A07855FF;}</w:t>
            </w:r>
          </w:p>
          <w:p w14:paraId="6A24B336" w14:textId="77777777" w:rsidR="008A0CBC" w:rsidRDefault="008A0CBC" w:rsidP="008A0CBC">
            <w:pPr>
              <w:ind w:left="720"/>
            </w:pPr>
            <w:proofErr w:type="gramStart"/>
            <w:r>
              <w:t>a:active</w:t>
            </w:r>
            <w:proofErr w:type="gramEnd"/>
            <w:r>
              <w:t xml:space="preserve"> {</w:t>
            </w:r>
          </w:p>
          <w:p w14:paraId="1CFC11EF" w14:textId="77777777" w:rsidR="008A0CBC" w:rsidRDefault="008A0CBC" w:rsidP="008A0CBC">
            <w:pPr>
              <w:ind w:left="720"/>
            </w:pPr>
            <w:r>
              <w:t xml:space="preserve">    color: white;</w:t>
            </w:r>
          </w:p>
          <w:p w14:paraId="0D48C635" w14:textId="77777777" w:rsidR="008A0CBC" w:rsidRDefault="008A0CBC" w:rsidP="008A0CBC">
            <w:pPr>
              <w:ind w:left="720"/>
            </w:pPr>
            <w:r>
              <w:t xml:space="preserve">    font-family: Verdana, Geneva, Tahoma, sans-serif;</w:t>
            </w:r>
          </w:p>
          <w:p w14:paraId="3BE8A490" w14:textId="77777777" w:rsidR="008A0CBC" w:rsidRDefault="008A0CBC" w:rsidP="008A0CBC">
            <w:pPr>
              <w:ind w:left="720"/>
            </w:pPr>
            <w:r>
              <w:t xml:space="preserve">    text-decoration: none;</w:t>
            </w:r>
          </w:p>
          <w:p w14:paraId="66FE02D3" w14:textId="77777777" w:rsidR="008A0CBC" w:rsidRDefault="008A0CBC" w:rsidP="008A0CBC">
            <w:pPr>
              <w:ind w:left="720"/>
            </w:pPr>
            <w:r>
              <w:t xml:space="preserve">    font-size: medium;</w:t>
            </w:r>
          </w:p>
          <w:p w14:paraId="39BF42AD" w14:textId="77777777" w:rsidR="008A0CBC" w:rsidRDefault="008A0CBC" w:rsidP="008A0CBC">
            <w:pPr>
              <w:ind w:left="720"/>
            </w:pPr>
            <w:r>
              <w:t xml:space="preserve">    text-align: center;</w:t>
            </w:r>
          </w:p>
          <w:p w14:paraId="249953F0" w14:textId="2C06CE20" w:rsidR="008A0CBC" w:rsidRDefault="008A0CBC" w:rsidP="00D81B80">
            <w:pPr>
              <w:ind w:left="720"/>
            </w:pPr>
            <w:r>
              <w:t xml:space="preserve">    background-color: #A07855FF;}</w:t>
            </w:r>
          </w:p>
          <w:p w14:paraId="2935D125" w14:textId="77777777" w:rsidR="008A0CBC" w:rsidRDefault="008A0CBC" w:rsidP="008A0CBC">
            <w:pPr>
              <w:ind w:left="720"/>
            </w:pPr>
            <w:r>
              <w:t>marquee {</w:t>
            </w:r>
          </w:p>
          <w:p w14:paraId="10A53057" w14:textId="77777777" w:rsidR="008A0CBC" w:rsidRDefault="008A0CBC" w:rsidP="008A0CBC">
            <w:pPr>
              <w:ind w:left="720"/>
            </w:pPr>
            <w:r>
              <w:t xml:space="preserve">    width: 100%;</w:t>
            </w:r>
          </w:p>
          <w:p w14:paraId="2CFE2B28" w14:textId="7B20FF70" w:rsidR="008A0CBC" w:rsidRDefault="008A0CBC" w:rsidP="00D81B80">
            <w:pPr>
              <w:ind w:left="720"/>
            </w:pPr>
            <w:r>
              <w:t xml:space="preserve">    height: auto;}</w:t>
            </w:r>
          </w:p>
          <w:p w14:paraId="2DCA5953" w14:textId="77777777" w:rsidR="008A0CBC" w:rsidRDefault="008A0CBC" w:rsidP="008A0CBC">
            <w:pPr>
              <w:ind w:left="720"/>
            </w:pPr>
            <w:r>
              <w:t>#</w:t>
            </w:r>
            <w:proofErr w:type="gramStart"/>
            <w:r>
              <w:t>offer</w:t>
            </w:r>
            <w:proofErr w:type="gramEnd"/>
            <w:r>
              <w:t xml:space="preserve"> {</w:t>
            </w:r>
          </w:p>
          <w:p w14:paraId="46D19D0B" w14:textId="77777777" w:rsidR="008A0CBC" w:rsidRDefault="008A0CBC" w:rsidP="008A0CBC">
            <w:pPr>
              <w:ind w:left="720"/>
            </w:pPr>
            <w:r>
              <w:t xml:space="preserve">    color: white;</w:t>
            </w:r>
          </w:p>
          <w:p w14:paraId="72828B4E" w14:textId="77777777" w:rsidR="008A0CBC" w:rsidRDefault="008A0CBC" w:rsidP="008A0CBC">
            <w:pPr>
              <w:ind w:left="720"/>
            </w:pPr>
            <w:r>
              <w:t xml:space="preserve">    background-color: #A07855FF;</w:t>
            </w:r>
          </w:p>
          <w:p w14:paraId="15272726" w14:textId="77777777" w:rsidR="008A0CBC" w:rsidRDefault="008A0CBC" w:rsidP="008A0CBC">
            <w:pPr>
              <w:ind w:left="720"/>
            </w:pPr>
            <w:r>
              <w:t xml:space="preserve">    width: 100%;</w:t>
            </w:r>
          </w:p>
          <w:p w14:paraId="00B64C7B" w14:textId="08CE63B3" w:rsidR="008A0CBC" w:rsidRDefault="008A0CBC" w:rsidP="00D81B80">
            <w:pPr>
              <w:ind w:left="720"/>
            </w:pPr>
            <w:r>
              <w:t xml:space="preserve">    text-align: center;}</w:t>
            </w:r>
          </w:p>
          <w:p w14:paraId="0B9D8F52" w14:textId="77777777" w:rsidR="00D81B80" w:rsidRDefault="00D81B80" w:rsidP="008A0CBC">
            <w:pPr>
              <w:ind w:left="720"/>
            </w:pPr>
          </w:p>
          <w:p w14:paraId="6CA0BB3C" w14:textId="10C5B42B" w:rsidR="008A0CBC" w:rsidRDefault="008A0CBC" w:rsidP="008A0CBC">
            <w:pPr>
              <w:ind w:left="720"/>
            </w:pPr>
            <w:proofErr w:type="gramStart"/>
            <w:r>
              <w:t>.aright</w:t>
            </w:r>
            <w:proofErr w:type="gramEnd"/>
            <w:r>
              <w:t>1 {</w:t>
            </w:r>
          </w:p>
          <w:p w14:paraId="6D3BE19C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2D4B09F2" w14:textId="77777777" w:rsidR="008A0CBC" w:rsidRDefault="008A0CBC" w:rsidP="008A0CBC">
            <w:pPr>
              <w:ind w:left="720"/>
            </w:pPr>
            <w:r>
              <w:t xml:space="preserve">    top: 40px;</w:t>
            </w:r>
          </w:p>
          <w:p w14:paraId="0896E4EF" w14:textId="05E5D00A" w:rsidR="008A0CBC" w:rsidRDefault="008A0CBC" w:rsidP="00D81B80">
            <w:pPr>
              <w:ind w:left="720"/>
            </w:pPr>
            <w:r>
              <w:t xml:space="preserve">    right: 2%;}</w:t>
            </w:r>
          </w:p>
          <w:p w14:paraId="69CA4BAA" w14:textId="77777777" w:rsidR="00D81B80" w:rsidRDefault="00D81B80" w:rsidP="008A0CBC">
            <w:pPr>
              <w:ind w:left="720"/>
            </w:pPr>
          </w:p>
          <w:p w14:paraId="1FD95AB3" w14:textId="5C454DE6" w:rsidR="008A0CBC" w:rsidRDefault="008A0CBC" w:rsidP="008A0CBC">
            <w:pPr>
              <w:ind w:left="720"/>
            </w:pPr>
            <w:proofErr w:type="gramStart"/>
            <w:r>
              <w:t>.aright</w:t>
            </w:r>
            <w:proofErr w:type="gramEnd"/>
            <w:r>
              <w:t xml:space="preserve"> {</w:t>
            </w:r>
          </w:p>
          <w:p w14:paraId="70794F81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78EBF6D4" w14:textId="77777777" w:rsidR="008A0CBC" w:rsidRDefault="008A0CBC" w:rsidP="008A0CBC">
            <w:pPr>
              <w:ind w:left="720"/>
            </w:pPr>
            <w:r>
              <w:t xml:space="preserve">    top: 40px;</w:t>
            </w:r>
          </w:p>
          <w:p w14:paraId="251F1AA4" w14:textId="77777777" w:rsidR="00D81B80" w:rsidRDefault="008A0CBC" w:rsidP="008A0CBC">
            <w:pPr>
              <w:ind w:left="720"/>
            </w:pPr>
            <w:r>
              <w:t xml:space="preserve">    right: 8%;}</w:t>
            </w:r>
          </w:p>
          <w:p w14:paraId="540B9AFA" w14:textId="77777777" w:rsidR="00D81B80" w:rsidRDefault="00D81B80" w:rsidP="008A0CBC">
            <w:pPr>
              <w:ind w:left="720"/>
            </w:pPr>
          </w:p>
          <w:p w14:paraId="6FF6F6CC" w14:textId="24BBCF47" w:rsidR="008A0CBC" w:rsidRDefault="008A0CBC" w:rsidP="008A0CBC">
            <w:pPr>
              <w:ind w:left="720"/>
            </w:pPr>
            <w:proofErr w:type="gramStart"/>
            <w:r>
              <w:t>.logo</w:t>
            </w:r>
            <w:proofErr w:type="gramEnd"/>
            <w:r>
              <w:t xml:space="preserve"> {</w:t>
            </w:r>
          </w:p>
          <w:p w14:paraId="7066F3D5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38A52FBC" w14:textId="77777777" w:rsidR="008A0CBC" w:rsidRDefault="008A0CBC" w:rsidP="008A0CBC">
            <w:pPr>
              <w:ind w:left="720"/>
            </w:pPr>
            <w:r>
              <w:t xml:space="preserve">    top: 30%;</w:t>
            </w:r>
          </w:p>
          <w:p w14:paraId="1EAD22B3" w14:textId="2CD0DE09" w:rsidR="008A0CBC" w:rsidRDefault="008A0CBC" w:rsidP="008A0CBC">
            <w:pPr>
              <w:ind w:left="720"/>
            </w:pPr>
            <w:r>
              <w:t xml:space="preserve">    left: 3%;}</w:t>
            </w:r>
          </w:p>
          <w:p w14:paraId="1C452C29" w14:textId="77777777" w:rsidR="00D81B80" w:rsidRDefault="00D81B80" w:rsidP="008A0CBC">
            <w:pPr>
              <w:ind w:left="720"/>
            </w:pPr>
          </w:p>
          <w:p w14:paraId="785D4393" w14:textId="07DF4ACC" w:rsidR="008A0CBC" w:rsidRDefault="008A0CBC" w:rsidP="008A0CBC">
            <w:pPr>
              <w:ind w:left="720"/>
            </w:pPr>
            <w:r>
              <w:t>p {margin: 16px 0 0 0;}</w:t>
            </w:r>
          </w:p>
          <w:p w14:paraId="2CF646A1" w14:textId="77777777" w:rsidR="008A0CBC" w:rsidRDefault="008A0CBC" w:rsidP="008A0CBC">
            <w:pPr>
              <w:ind w:left="720"/>
            </w:pPr>
            <w:r>
              <w:t>input[type=text] {</w:t>
            </w:r>
          </w:p>
          <w:p w14:paraId="7F005B70" w14:textId="77777777" w:rsidR="008A0CBC" w:rsidRDefault="008A0CBC" w:rsidP="008A0CBC">
            <w:pPr>
              <w:ind w:left="720"/>
            </w:pPr>
            <w:r>
              <w:t xml:space="preserve">    width:500px;</w:t>
            </w:r>
          </w:p>
          <w:p w14:paraId="4BC0C66E" w14:textId="77777777" w:rsidR="008A0CBC" w:rsidRDefault="008A0CBC" w:rsidP="008A0CBC">
            <w:pPr>
              <w:ind w:left="720"/>
            </w:pPr>
            <w:r>
              <w:t xml:space="preserve">    height:50px;</w:t>
            </w:r>
          </w:p>
          <w:p w14:paraId="3D8955C9" w14:textId="77777777" w:rsidR="008A0CBC" w:rsidRDefault="008A0CBC" w:rsidP="008A0CBC">
            <w:pPr>
              <w:ind w:left="720"/>
            </w:pPr>
            <w:r>
              <w:lastRenderedPageBreak/>
              <w:t xml:space="preserve">    padding: none;</w:t>
            </w:r>
          </w:p>
          <w:p w14:paraId="58ACC21B" w14:textId="77777777" w:rsidR="008A0CBC" w:rsidRDefault="008A0CBC" w:rsidP="008A0CBC">
            <w:pPr>
              <w:ind w:left="720"/>
            </w:pPr>
            <w:r>
              <w:t xml:space="preserve">    border: none;</w:t>
            </w:r>
          </w:p>
          <w:p w14:paraId="769F6796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5C55E744" w14:textId="77777777" w:rsidR="008A0CBC" w:rsidRDefault="008A0CBC" w:rsidP="008A0CBC">
            <w:pPr>
              <w:ind w:left="720"/>
            </w:pPr>
            <w:r>
              <w:t xml:space="preserve">    top: 40%;</w:t>
            </w:r>
          </w:p>
          <w:p w14:paraId="66960C9E" w14:textId="77777777" w:rsidR="008A0CBC" w:rsidRDefault="008A0CBC" w:rsidP="008A0CBC">
            <w:pPr>
              <w:ind w:left="720"/>
            </w:pPr>
            <w:r>
              <w:t xml:space="preserve">    right: 8%;</w:t>
            </w:r>
          </w:p>
          <w:p w14:paraId="256EFF56" w14:textId="77777777" w:rsidR="008A0CBC" w:rsidRDefault="008A0CBC" w:rsidP="008A0CBC">
            <w:pPr>
              <w:ind w:left="720"/>
            </w:pPr>
            <w:r>
              <w:t xml:space="preserve">    font-size: medium;</w:t>
            </w:r>
          </w:p>
          <w:p w14:paraId="2E465C56" w14:textId="77777777" w:rsidR="008A0CBC" w:rsidRDefault="008A0CBC" w:rsidP="008A0CBC">
            <w:pPr>
              <w:ind w:left="720"/>
            </w:pPr>
            <w:r>
              <w:t xml:space="preserve">    color: #A07855FF;</w:t>
            </w:r>
          </w:p>
          <w:p w14:paraId="4104D9DF" w14:textId="3FC3CD54" w:rsidR="008A0CBC" w:rsidRDefault="008A0CBC" w:rsidP="008A0CBC">
            <w:pPr>
              <w:ind w:left="720"/>
            </w:pPr>
            <w:r>
              <w:t xml:space="preserve">    border: 2px solid #A07855FF;}</w:t>
            </w:r>
          </w:p>
          <w:p w14:paraId="0D36BC37" w14:textId="77777777" w:rsidR="00D81B80" w:rsidRDefault="00D81B80" w:rsidP="008A0CBC">
            <w:pPr>
              <w:ind w:left="720"/>
            </w:pPr>
          </w:p>
          <w:p w14:paraId="72272264" w14:textId="1905C3D7" w:rsidR="008A0CBC" w:rsidRDefault="008A0CBC" w:rsidP="008A0CBC">
            <w:pPr>
              <w:ind w:left="720"/>
            </w:pPr>
            <w:r>
              <w:t>#no1 {</w:t>
            </w:r>
          </w:p>
          <w:p w14:paraId="625F431F" w14:textId="77777777" w:rsidR="008A0CBC" w:rsidRDefault="008A0CBC" w:rsidP="008A0CBC">
            <w:pPr>
              <w:ind w:left="720"/>
            </w:pPr>
            <w:r>
              <w:t xml:space="preserve">    width: 100%;</w:t>
            </w:r>
          </w:p>
          <w:p w14:paraId="7B9EF292" w14:textId="77777777" w:rsidR="008A0CBC" w:rsidRDefault="008A0CBC" w:rsidP="008A0CBC">
            <w:pPr>
              <w:ind w:left="720"/>
            </w:pPr>
            <w:r>
              <w:t xml:space="preserve">    height: 2px;</w:t>
            </w:r>
          </w:p>
          <w:p w14:paraId="1BCCC3FA" w14:textId="77777777" w:rsidR="008A0CBC" w:rsidRDefault="008A0CBC" w:rsidP="008A0CBC">
            <w:pPr>
              <w:ind w:left="720"/>
            </w:pPr>
            <w:r>
              <w:t xml:space="preserve">    background-color: #A07855FF;</w:t>
            </w:r>
          </w:p>
          <w:p w14:paraId="198707E4" w14:textId="77777777" w:rsidR="008A0CBC" w:rsidRDefault="008A0CBC" w:rsidP="008A0CBC">
            <w:pPr>
              <w:ind w:left="720"/>
            </w:pPr>
            <w:r>
              <w:t xml:space="preserve">    text-shadow: none;</w:t>
            </w:r>
          </w:p>
          <w:p w14:paraId="6C4686E6" w14:textId="77777777" w:rsidR="008A0CBC" w:rsidRDefault="008A0CBC" w:rsidP="008A0CBC">
            <w:pPr>
              <w:ind w:left="720"/>
            </w:pPr>
            <w:r>
              <w:t xml:space="preserve">    border: 0;</w:t>
            </w:r>
          </w:p>
          <w:p w14:paraId="68B213EC" w14:textId="77777777" w:rsidR="008A0CBC" w:rsidRDefault="008A0CBC" w:rsidP="008A0CBC">
            <w:pPr>
              <w:ind w:left="720"/>
            </w:pPr>
            <w:r>
              <w:t xml:space="preserve">    margin: 0px;</w:t>
            </w:r>
          </w:p>
          <w:p w14:paraId="12B33402" w14:textId="77777777" w:rsidR="008A0CBC" w:rsidRDefault="008A0CBC" w:rsidP="008A0CBC">
            <w:pPr>
              <w:ind w:left="720"/>
            </w:pPr>
            <w:r>
              <w:t xml:space="preserve">    padding: 0px;</w:t>
            </w:r>
          </w:p>
          <w:p w14:paraId="7FDEDA15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4170E51D" w14:textId="55396A86" w:rsidR="008A0CBC" w:rsidRDefault="008A0CBC" w:rsidP="008A0CBC">
            <w:pPr>
              <w:ind w:left="720"/>
            </w:pPr>
            <w:r>
              <w:t xml:space="preserve">    top: 70%;}</w:t>
            </w:r>
          </w:p>
          <w:p w14:paraId="2312603B" w14:textId="77777777" w:rsidR="008A0CBC" w:rsidRDefault="008A0CBC" w:rsidP="008A0CBC">
            <w:pPr>
              <w:ind w:left="720"/>
            </w:pPr>
            <w:r>
              <w:t>#no2 {</w:t>
            </w:r>
          </w:p>
          <w:p w14:paraId="130270FB" w14:textId="77777777" w:rsidR="008A0CBC" w:rsidRDefault="008A0CBC" w:rsidP="008A0CBC">
            <w:pPr>
              <w:ind w:left="720"/>
            </w:pPr>
            <w:r>
              <w:t xml:space="preserve">    width: 100%;</w:t>
            </w:r>
          </w:p>
          <w:p w14:paraId="5FB513D7" w14:textId="77777777" w:rsidR="008A0CBC" w:rsidRDefault="008A0CBC" w:rsidP="008A0CBC">
            <w:pPr>
              <w:ind w:left="720"/>
            </w:pPr>
            <w:r>
              <w:t xml:space="preserve">    height: 2px;</w:t>
            </w:r>
          </w:p>
          <w:p w14:paraId="40C703F6" w14:textId="77777777" w:rsidR="008A0CBC" w:rsidRDefault="008A0CBC" w:rsidP="008A0CBC">
            <w:pPr>
              <w:ind w:left="720"/>
            </w:pPr>
            <w:r>
              <w:t xml:space="preserve">    background-color: #A07855FF;</w:t>
            </w:r>
          </w:p>
          <w:p w14:paraId="2DEFBA94" w14:textId="77777777" w:rsidR="008A0CBC" w:rsidRDefault="008A0CBC" w:rsidP="008A0CBC">
            <w:pPr>
              <w:ind w:left="720"/>
            </w:pPr>
            <w:r>
              <w:t xml:space="preserve">    text-shadow: none;</w:t>
            </w:r>
          </w:p>
          <w:p w14:paraId="60D57ACF" w14:textId="77777777" w:rsidR="008A0CBC" w:rsidRDefault="008A0CBC" w:rsidP="008A0CBC">
            <w:pPr>
              <w:ind w:left="720"/>
            </w:pPr>
            <w:r>
              <w:t xml:space="preserve">    margin: 0px;</w:t>
            </w:r>
          </w:p>
          <w:p w14:paraId="78D53621" w14:textId="77777777" w:rsidR="008A0CBC" w:rsidRDefault="008A0CBC" w:rsidP="008A0CBC">
            <w:pPr>
              <w:ind w:left="720"/>
            </w:pPr>
            <w:r>
              <w:t xml:space="preserve">    border: 0;</w:t>
            </w:r>
          </w:p>
          <w:p w14:paraId="268A9583" w14:textId="77777777" w:rsidR="008A0CBC" w:rsidRDefault="008A0CBC" w:rsidP="008A0CBC">
            <w:pPr>
              <w:ind w:left="720"/>
            </w:pPr>
            <w:r>
              <w:t xml:space="preserve">    padding: 0px;</w:t>
            </w:r>
          </w:p>
          <w:p w14:paraId="2D969071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6173AB76" w14:textId="0C5C89D5" w:rsidR="008A0CBC" w:rsidRDefault="008A0CBC" w:rsidP="008A0CBC">
            <w:pPr>
              <w:ind w:left="720"/>
            </w:pPr>
            <w:r>
              <w:t xml:space="preserve">    top: 80%;}</w:t>
            </w:r>
          </w:p>
          <w:p w14:paraId="2D85BDE3" w14:textId="77777777" w:rsidR="008A0CBC" w:rsidRDefault="008A0CBC" w:rsidP="008A0CBC">
            <w:pPr>
              <w:ind w:left="720"/>
            </w:pPr>
            <w:proofErr w:type="gramStart"/>
            <w:r>
              <w:t>.</w:t>
            </w:r>
            <w:proofErr w:type="spellStart"/>
            <w:r>
              <w:t>iconbar</w:t>
            </w:r>
            <w:proofErr w:type="spellEnd"/>
            <w:proofErr w:type="gramEnd"/>
            <w:r>
              <w:t xml:space="preserve"> {</w:t>
            </w:r>
          </w:p>
          <w:p w14:paraId="7ED27624" w14:textId="77777777" w:rsidR="008A0CBC" w:rsidRDefault="008A0CBC" w:rsidP="008A0CBC">
            <w:pPr>
              <w:ind w:left="720"/>
            </w:pPr>
            <w:r>
              <w:t xml:space="preserve">    width: 100%;</w:t>
            </w:r>
          </w:p>
          <w:p w14:paraId="6B0B4A9F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2B3AA63B" w14:textId="77777777" w:rsidR="008A0CBC" w:rsidRDefault="008A0CBC" w:rsidP="008A0CBC">
            <w:pPr>
              <w:ind w:left="720"/>
            </w:pPr>
            <w:r>
              <w:t xml:space="preserve">    top: 71%;</w:t>
            </w:r>
          </w:p>
          <w:p w14:paraId="0407F1A4" w14:textId="77777777" w:rsidR="008A0CBC" w:rsidRDefault="008A0CBC" w:rsidP="008A0CBC">
            <w:pPr>
              <w:ind w:left="720"/>
            </w:pPr>
            <w:r>
              <w:t xml:space="preserve">    background-color: #D4B996FF;</w:t>
            </w:r>
          </w:p>
          <w:p w14:paraId="0034E311" w14:textId="438685B9" w:rsidR="008A0CBC" w:rsidRDefault="008A0CBC" w:rsidP="008A0CBC">
            <w:pPr>
              <w:ind w:left="720"/>
            </w:pPr>
            <w:r>
              <w:t xml:space="preserve">    text-align: center;}</w:t>
            </w:r>
          </w:p>
          <w:p w14:paraId="07F7C3B1" w14:textId="77777777" w:rsidR="008A0CBC" w:rsidRDefault="008A0CBC" w:rsidP="008A0CBC">
            <w:pPr>
              <w:ind w:left="720"/>
            </w:pPr>
            <w:r>
              <w:t>#</w:t>
            </w:r>
            <w:proofErr w:type="gramStart"/>
            <w:r>
              <w:t>searchicon</w:t>
            </w:r>
            <w:proofErr w:type="gramEnd"/>
            <w:r>
              <w:t xml:space="preserve"> {</w:t>
            </w:r>
          </w:p>
          <w:p w14:paraId="471B1FD7" w14:textId="77777777" w:rsidR="008A0CBC" w:rsidRDefault="008A0CBC" w:rsidP="008A0CBC">
            <w:pPr>
              <w:ind w:left="720"/>
            </w:pPr>
            <w:r>
              <w:t xml:space="preserve">    padding: none;</w:t>
            </w:r>
          </w:p>
          <w:p w14:paraId="76A14858" w14:textId="77777777" w:rsidR="008A0CBC" w:rsidRDefault="008A0CBC" w:rsidP="008A0CBC">
            <w:pPr>
              <w:ind w:left="720"/>
            </w:pPr>
            <w:r>
              <w:t xml:space="preserve">    border: none;</w:t>
            </w:r>
          </w:p>
          <w:p w14:paraId="2461534E" w14:textId="77777777" w:rsidR="008A0CBC" w:rsidRDefault="008A0CBC" w:rsidP="008A0CBC">
            <w:pPr>
              <w:ind w:left="720"/>
            </w:pPr>
            <w:r>
              <w:lastRenderedPageBreak/>
              <w:t xml:space="preserve">    font-size: medium;</w:t>
            </w:r>
          </w:p>
          <w:p w14:paraId="44C58A36" w14:textId="77777777" w:rsidR="008A0CBC" w:rsidRDefault="008A0CBC" w:rsidP="008A0CBC">
            <w:pPr>
              <w:ind w:left="720"/>
            </w:pPr>
            <w:r>
              <w:t xml:space="preserve">    position: absolute;</w:t>
            </w:r>
          </w:p>
          <w:p w14:paraId="69542044" w14:textId="77777777" w:rsidR="008A0CBC" w:rsidRDefault="008A0CBC" w:rsidP="008A0CBC">
            <w:pPr>
              <w:ind w:left="720"/>
            </w:pPr>
            <w:r>
              <w:t xml:space="preserve">    top: 40%;</w:t>
            </w:r>
          </w:p>
          <w:p w14:paraId="5B66CB0F" w14:textId="77777777" w:rsidR="008A0CBC" w:rsidRDefault="008A0CBC" w:rsidP="008A0CBC">
            <w:pPr>
              <w:ind w:left="720"/>
            </w:pPr>
            <w:r>
              <w:t xml:space="preserve">    right: 4%;</w:t>
            </w:r>
          </w:p>
          <w:p w14:paraId="1188F00B" w14:textId="77777777" w:rsidR="008A0CBC" w:rsidRDefault="008A0CBC" w:rsidP="008A0CBC">
            <w:pPr>
              <w:ind w:left="720"/>
            </w:pPr>
            <w:r>
              <w:t xml:space="preserve">    font-size: 50px;</w:t>
            </w:r>
          </w:p>
          <w:p w14:paraId="4D6D978F" w14:textId="77777777" w:rsidR="008A0CBC" w:rsidRDefault="008A0CBC" w:rsidP="008A0CBC">
            <w:pPr>
              <w:ind w:left="720"/>
            </w:pPr>
            <w:r>
              <w:t xml:space="preserve">    </w:t>
            </w:r>
            <w:proofErr w:type="gramStart"/>
            <w:r>
              <w:t>color:#</w:t>
            </w:r>
            <w:proofErr w:type="gramEnd"/>
            <w:r>
              <w:t>D4B996FF;</w:t>
            </w:r>
          </w:p>
          <w:p w14:paraId="4A37FB6D" w14:textId="77777777" w:rsidR="00D81B80" w:rsidRDefault="008A0CBC" w:rsidP="008A0CBC">
            <w:pPr>
              <w:ind w:left="720"/>
            </w:pPr>
            <w:r>
              <w:t xml:space="preserve">    background-color: #A07855FF;</w:t>
            </w:r>
          </w:p>
          <w:p w14:paraId="3C3BD01C" w14:textId="209DA045" w:rsidR="008A0CBC" w:rsidRDefault="008A0CBC" w:rsidP="008A0CBC">
            <w:pPr>
              <w:ind w:left="720"/>
            </w:pPr>
            <w:r>
              <w:t>}</w:t>
            </w:r>
          </w:p>
          <w:p w14:paraId="5A1A2A2B" w14:textId="38D088D1" w:rsidR="0048429F" w:rsidRDefault="0048429F" w:rsidP="008A0CBC">
            <w:pPr>
              <w:ind w:left="720"/>
            </w:pPr>
          </w:p>
          <w:p w14:paraId="331D818F" w14:textId="0E00174E" w:rsidR="0048429F" w:rsidRDefault="0048429F" w:rsidP="008A0CBC">
            <w:pPr>
              <w:ind w:left="720"/>
            </w:pPr>
          </w:p>
          <w:p w14:paraId="348AC256" w14:textId="4A4E1D28" w:rsidR="0048429F" w:rsidRDefault="0048429F" w:rsidP="008A0CBC">
            <w:pPr>
              <w:ind w:left="720"/>
            </w:pPr>
          </w:p>
          <w:p w14:paraId="31C15F0C" w14:textId="62682F31" w:rsidR="0048429F" w:rsidRDefault="0048429F" w:rsidP="008A0CBC">
            <w:pPr>
              <w:ind w:left="720"/>
            </w:pPr>
          </w:p>
          <w:p w14:paraId="51E750DA" w14:textId="3215A42C" w:rsidR="0048429F" w:rsidRDefault="0048429F" w:rsidP="008A0CBC">
            <w:pPr>
              <w:ind w:left="720"/>
            </w:pPr>
          </w:p>
          <w:p w14:paraId="0347F1D2" w14:textId="7A14C3DA" w:rsidR="0048429F" w:rsidRDefault="0048429F" w:rsidP="008A0CBC">
            <w:pPr>
              <w:ind w:left="720"/>
            </w:pPr>
          </w:p>
          <w:p w14:paraId="09AA75BE" w14:textId="6B73A1A8" w:rsidR="0048429F" w:rsidRDefault="0048429F" w:rsidP="008A0CBC">
            <w:pPr>
              <w:ind w:left="720"/>
            </w:pPr>
          </w:p>
          <w:p w14:paraId="4E0DAD9B" w14:textId="7DC9EBA5" w:rsidR="0048429F" w:rsidRDefault="0048429F" w:rsidP="008A0CBC">
            <w:pPr>
              <w:ind w:left="720"/>
            </w:pPr>
          </w:p>
          <w:p w14:paraId="46621F10" w14:textId="3D4E880C" w:rsidR="0048429F" w:rsidRDefault="0048429F" w:rsidP="008A0CBC">
            <w:pPr>
              <w:ind w:left="720"/>
            </w:pPr>
          </w:p>
          <w:p w14:paraId="08C60908" w14:textId="30553520" w:rsidR="0048429F" w:rsidRDefault="0048429F" w:rsidP="008A0CBC">
            <w:pPr>
              <w:ind w:left="720"/>
            </w:pPr>
          </w:p>
          <w:p w14:paraId="4FE3CF76" w14:textId="719ABC9A" w:rsidR="0048429F" w:rsidRDefault="0048429F" w:rsidP="008A0CBC">
            <w:pPr>
              <w:ind w:left="720"/>
            </w:pPr>
          </w:p>
          <w:p w14:paraId="58425EDF" w14:textId="053E85D4" w:rsidR="0048429F" w:rsidRDefault="0048429F" w:rsidP="008A0CBC">
            <w:pPr>
              <w:ind w:left="720"/>
            </w:pPr>
          </w:p>
          <w:p w14:paraId="4AA0D04F" w14:textId="16644CAE" w:rsidR="0048429F" w:rsidRDefault="0048429F" w:rsidP="008A0CBC">
            <w:pPr>
              <w:ind w:left="720"/>
            </w:pPr>
          </w:p>
          <w:p w14:paraId="20DE6ADB" w14:textId="0FB61D84" w:rsidR="0048429F" w:rsidRDefault="0048429F" w:rsidP="008A0CBC">
            <w:pPr>
              <w:ind w:left="720"/>
            </w:pPr>
          </w:p>
          <w:p w14:paraId="58970F24" w14:textId="362CCF24" w:rsidR="0048429F" w:rsidRDefault="0048429F" w:rsidP="008A0CBC">
            <w:pPr>
              <w:ind w:left="720"/>
            </w:pPr>
          </w:p>
          <w:p w14:paraId="7013639A" w14:textId="32E10EBF" w:rsidR="0048429F" w:rsidRDefault="0048429F" w:rsidP="008A0CBC">
            <w:pPr>
              <w:ind w:left="720"/>
            </w:pPr>
          </w:p>
          <w:p w14:paraId="7EFF7C57" w14:textId="2A521655" w:rsidR="0048429F" w:rsidRDefault="0048429F" w:rsidP="008A0CBC">
            <w:pPr>
              <w:ind w:left="720"/>
            </w:pPr>
          </w:p>
          <w:p w14:paraId="2A2F971E" w14:textId="7EC52460" w:rsidR="0048429F" w:rsidRDefault="0048429F" w:rsidP="008A0CBC">
            <w:pPr>
              <w:ind w:left="720"/>
            </w:pPr>
          </w:p>
          <w:p w14:paraId="6C1165D7" w14:textId="727CE9C1" w:rsidR="0048429F" w:rsidRDefault="0048429F" w:rsidP="008A0CBC">
            <w:pPr>
              <w:ind w:left="720"/>
            </w:pPr>
          </w:p>
          <w:p w14:paraId="3D208CAC" w14:textId="24C16A31" w:rsidR="0048429F" w:rsidRDefault="0048429F" w:rsidP="008A0CBC">
            <w:pPr>
              <w:ind w:left="720"/>
            </w:pPr>
          </w:p>
          <w:p w14:paraId="0121EFB8" w14:textId="0DF611C1" w:rsidR="0048429F" w:rsidRDefault="0048429F" w:rsidP="0048429F"/>
          <w:p w14:paraId="3413DD86" w14:textId="79263CCC" w:rsidR="0048429F" w:rsidRDefault="0048429F" w:rsidP="0048429F"/>
          <w:p w14:paraId="4AF761DF" w14:textId="77777777" w:rsidR="0048429F" w:rsidRDefault="0048429F" w:rsidP="0048429F"/>
          <w:p w14:paraId="2BE01EBC" w14:textId="5007EE62" w:rsidR="00D81B80" w:rsidRDefault="00D81B80" w:rsidP="008A0CBC">
            <w:pPr>
              <w:ind w:left="720"/>
            </w:pPr>
          </w:p>
          <w:p w14:paraId="5B510881" w14:textId="77777777" w:rsidR="00D81B80" w:rsidRPr="008A0CBC" w:rsidRDefault="00D81B80" w:rsidP="008A0CBC">
            <w:pPr>
              <w:ind w:left="720"/>
            </w:pPr>
          </w:p>
          <w:p w14:paraId="5A2C5E97" w14:textId="77777777" w:rsidR="00554282" w:rsidRDefault="00554282" w:rsidP="00554282">
            <w:r>
              <w:lastRenderedPageBreak/>
              <w:t xml:space="preserve">      </w:t>
            </w:r>
            <w:r w:rsidR="00D81B80" w:rsidRPr="00D81B80">
              <w:rPr>
                <w:noProof/>
              </w:rPr>
              <mc:AlternateContent>
                <mc:Choice Requires="wps">
                  <w:drawing>
                    <wp:inline distT="0" distB="0" distL="0" distR="0" wp14:anchorId="17FA4086" wp14:editId="73CC11FD">
                      <wp:extent cx="3435016" cy="1389380"/>
                      <wp:effectExtent l="0" t="0" r="0" b="127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016" cy="1389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B87023" w14:textId="77777777" w:rsidR="00D81B80" w:rsidRDefault="00D81B80" w:rsidP="00D81B80">
                                  <w:pPr>
                                    <w:pStyle w:val="Title"/>
                                    <w:rPr>
                                      <w:color w:val="44546A" w:themeColor="text2"/>
                                      <w:sz w:val="72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z w:val="72"/>
                                      <w:szCs w:val="52"/>
                                    </w:rPr>
                                    <w:t>The Track Order</w:t>
                                  </w:r>
                                </w:p>
                                <w:p w14:paraId="5C0D71F3" w14:textId="13589B2B" w:rsidR="00D81B80" w:rsidRPr="001D2A9A" w:rsidRDefault="00D81B80" w:rsidP="00D81B80">
                                  <w:pPr>
                                    <w:pStyle w:val="Title"/>
                                    <w:rPr>
                                      <w:color w:val="44546A" w:themeColor="text2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z w:val="72"/>
                                      <w:szCs w:val="52"/>
                                    </w:rPr>
                                    <w:t xml:space="preserve">Link </w:t>
                                  </w:r>
                                </w:p>
                                <w:p w14:paraId="0AD9505F" w14:textId="77777777" w:rsidR="00D81B80" w:rsidRPr="000B4502" w:rsidRDefault="00D81B80" w:rsidP="00D81B80">
                                  <w:pPr>
                                    <w:pStyle w:val="Subtitle"/>
                                    <w:rPr>
                                      <w:color w:val="44546A" w:themeColor="text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</w:rPr>
                                    <w:t xml:space="preserve">Taj jewellers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FA4086" id="Text Box 19" o:spid="_x0000_s1036" type="#_x0000_t202" style="width:270.45pt;height:1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6PHQIAADQEAAAOAAAAZHJzL2Uyb0RvYy54bWysU02P2yAQvVfqf0DcG9tJNk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" filled="f" stroked="f" strokeweight=".5pt">
                      <v:textbox>
                        <w:txbxContent>
                          <w:p w14:paraId="15B87023" w14:textId="77777777" w:rsidR="00D81B80" w:rsidRDefault="00D81B80" w:rsidP="00D81B80">
                            <w:pPr>
                              <w:pStyle w:val="Title"/>
                              <w:rPr>
                                <w:color w:val="44546A" w:themeColor="text2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color w:val="44546A" w:themeColor="text2"/>
                                <w:sz w:val="72"/>
                                <w:szCs w:val="52"/>
                              </w:rPr>
                              <w:t>The Track Order</w:t>
                            </w:r>
                          </w:p>
                          <w:p w14:paraId="5C0D71F3" w14:textId="13589B2B" w:rsidR="00D81B80" w:rsidRPr="001D2A9A" w:rsidRDefault="00D81B80" w:rsidP="00D81B80">
                            <w:pPr>
                              <w:pStyle w:val="Title"/>
                              <w:rPr>
                                <w:color w:val="44546A" w:themeColor="text2"/>
                                <w:szCs w:val="48"/>
                              </w:rPr>
                            </w:pPr>
                            <w:r>
                              <w:rPr>
                                <w:color w:val="44546A" w:themeColor="text2"/>
                                <w:sz w:val="72"/>
                                <w:szCs w:val="52"/>
                              </w:rPr>
                              <w:t xml:space="preserve">Link </w:t>
                            </w:r>
                          </w:p>
                          <w:p w14:paraId="0AD9505F" w14:textId="77777777" w:rsidR="00D81B80" w:rsidRPr="000B4502" w:rsidRDefault="00D81B80" w:rsidP="00D81B80">
                            <w:pPr>
                              <w:pStyle w:val="Subtitle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Taj jewellers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D81B80" w:rsidRPr="00D81B80">
              <w:rPr>
                <w:noProof/>
              </w:rPr>
              <mc:AlternateContent>
                <mc:Choice Requires="wps">
                  <w:drawing>
                    <wp:inline distT="0" distB="0" distL="0" distR="0" wp14:anchorId="54DC7593" wp14:editId="28977D2E">
                      <wp:extent cx="3244850" cy="1303116"/>
                      <wp:effectExtent l="0" t="0" r="0" b="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0" cy="13031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27C57" w14:textId="28E9FA6B" w:rsidR="00D81B80" w:rsidRDefault="00D81B80" w:rsidP="00D81B80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So</w:t>
                                  </w:r>
                                  <w:proofErr w:type="gramEnd"/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 xml:space="preserve"> what is special about this track order bar? And why is it being discussed separately? The answer to these questions is that:</w:t>
                                  </w:r>
                                </w:p>
                                <w:p w14:paraId="3338B097" w14:textId="5DFEF7D5" w:rsidR="00D81B80" w:rsidRDefault="00D81B80" w:rsidP="00D81B80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The Track order Page Is styled using Internal CSS</w:t>
                                  </w:r>
                                  <w:r w:rsidR="009959D7">
                                    <w:rPr>
                                      <w:color w:val="44546A" w:themeColor="text2"/>
                                      <w:lang w:val="en-IN"/>
                                    </w:rPr>
                                    <w:t>. Hence you will see only one code for the whole webpage.</w:t>
                                  </w:r>
                                </w:p>
                                <w:p w14:paraId="19769BCB" w14:textId="6DE229BA" w:rsidR="009959D7" w:rsidRDefault="009959D7" w:rsidP="00D81B80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The styling is done using &lt;style&gt; tag.</w:t>
                                  </w:r>
                                </w:p>
                                <w:p w14:paraId="1867B4AB" w14:textId="2A4FD140" w:rsidR="009959D7" w:rsidRPr="00942E90" w:rsidRDefault="009959D7" w:rsidP="00D81B80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n-IN"/>
                                    </w:rPr>
                                    <w:t>Whereas in Inline CSS &lt;style&gt; attribute is used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DC7593" id="Text Box 20" o:spid="_x0000_s1037" type="#_x0000_t202" style="width:255.5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" filled="f" stroked="f" strokeweight=".5pt">
                      <v:textbox>
                        <w:txbxContent>
                          <w:p w14:paraId="00D27C57" w14:textId="28E9FA6B" w:rsidR="00D81B80" w:rsidRDefault="00D81B80" w:rsidP="00D81B80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 xml:space="preserve"> what is special about this track order bar? And why is it being discussed separately? The answer to these questions is that:</w:t>
                            </w:r>
                          </w:p>
                          <w:p w14:paraId="3338B097" w14:textId="5DFEF7D5" w:rsidR="00D81B80" w:rsidRDefault="00D81B80" w:rsidP="00D81B80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The Track order Page Is styled using Internal CSS</w:t>
                            </w:r>
                            <w:r w:rsidR="009959D7">
                              <w:rPr>
                                <w:color w:val="44546A" w:themeColor="text2"/>
                                <w:lang w:val="en-IN"/>
                              </w:rPr>
                              <w:t>. Hence you will see only one code for the whole webpage.</w:t>
                            </w:r>
                          </w:p>
                          <w:p w14:paraId="19769BCB" w14:textId="6DE229BA" w:rsidR="009959D7" w:rsidRDefault="009959D7" w:rsidP="00D81B80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The styling is done using &lt;style&gt; tag.</w:t>
                            </w:r>
                          </w:p>
                          <w:p w14:paraId="1867B4AB" w14:textId="2A4FD140" w:rsidR="009959D7" w:rsidRPr="00942E90" w:rsidRDefault="009959D7" w:rsidP="00D81B80">
                            <w:pPr>
                              <w:pStyle w:val="NoSpacing"/>
                              <w:rPr>
                                <w:color w:val="44546A" w:themeColor="text2"/>
                                <w:lang w:val="en-IN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IN"/>
                              </w:rPr>
                              <w:t>Whereas in Inline CSS &lt;style&gt; attribute is used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854463" w14:textId="77777777" w:rsidR="009959D7" w:rsidRDefault="009959D7" w:rsidP="009959D7">
            <w:pPr>
              <w:ind w:left="72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9959D7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Code for Track Order Link</w:t>
            </w:r>
          </w:p>
          <w:p w14:paraId="7246BC89" w14:textId="77777777" w:rsidR="009959D7" w:rsidRDefault="009959D7" w:rsidP="009959D7">
            <w:pPr>
              <w:ind w:left="720"/>
            </w:pPr>
            <w:r>
              <w:t>&lt;html&gt;</w:t>
            </w:r>
          </w:p>
          <w:p w14:paraId="1EBBB69A" w14:textId="77777777" w:rsidR="009959D7" w:rsidRDefault="009959D7" w:rsidP="009959D7">
            <w:pPr>
              <w:ind w:left="720"/>
            </w:pPr>
            <w:r>
              <w:t xml:space="preserve">    &lt;head&gt;</w:t>
            </w:r>
          </w:p>
          <w:p w14:paraId="2258FBE7" w14:textId="77777777" w:rsidR="009959D7" w:rsidRDefault="009959D7" w:rsidP="009959D7">
            <w:pPr>
              <w:ind w:left="720"/>
            </w:pPr>
            <w:r>
              <w:t xml:space="preserve">        &lt;title&gt;Taj </w:t>
            </w:r>
            <w:proofErr w:type="spellStart"/>
            <w:r>
              <w:t>Jwellers</w:t>
            </w:r>
            <w:proofErr w:type="spellEnd"/>
            <w:r>
              <w:t>&lt;/title&gt;</w:t>
            </w:r>
          </w:p>
          <w:p w14:paraId="4AC48B1C" w14:textId="77777777" w:rsidR="009959D7" w:rsidRDefault="009959D7" w:rsidP="009959D7">
            <w:pPr>
              <w:ind w:left="720"/>
            </w:pPr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="icon" </w:t>
            </w:r>
            <w:proofErr w:type="spellStart"/>
            <w:r>
              <w:t>href</w:t>
            </w:r>
            <w:proofErr w:type="spellEnd"/>
            <w:r>
              <w:t>="C:\Users\Ishapreet Kaur\Documents\Summer training project\resources\tj.ico"&gt;</w:t>
            </w:r>
          </w:p>
          <w:p w14:paraId="711981DE" w14:textId="77777777" w:rsidR="009959D7" w:rsidRDefault="009959D7" w:rsidP="009959D7">
            <w:pPr>
              <w:ind w:left="720"/>
            </w:pPr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>="https://fonts.googleapis.com/</w:t>
            </w:r>
            <w:proofErr w:type="spellStart"/>
            <w:r>
              <w:t>icon?family</w:t>
            </w:r>
            <w:proofErr w:type="spellEnd"/>
            <w:r>
              <w:t>=</w:t>
            </w:r>
            <w:proofErr w:type="spellStart"/>
            <w:r>
              <w:t>Material+Icons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14:paraId="7A981389" w14:textId="77777777" w:rsidR="009959D7" w:rsidRDefault="009959D7" w:rsidP="009959D7">
            <w:pPr>
              <w:ind w:left="720"/>
            </w:pPr>
            <w:r>
              <w:t xml:space="preserve">    &lt;/head&gt;</w:t>
            </w:r>
          </w:p>
          <w:p w14:paraId="37327292" w14:textId="77777777" w:rsidR="009959D7" w:rsidRDefault="009959D7" w:rsidP="009959D7">
            <w:pPr>
              <w:ind w:left="720"/>
            </w:pPr>
            <w:r>
              <w:t>&lt;style&gt;</w:t>
            </w:r>
          </w:p>
          <w:p w14:paraId="25621200" w14:textId="77777777" w:rsidR="009959D7" w:rsidRDefault="009959D7" w:rsidP="009959D7">
            <w:pPr>
              <w:ind w:left="720"/>
            </w:pPr>
            <w:r>
              <w:t xml:space="preserve">    </w:t>
            </w:r>
            <w:proofErr w:type="gramStart"/>
            <w:r>
              <w:t>body{</w:t>
            </w:r>
            <w:proofErr w:type="gramEnd"/>
            <w:r>
              <w:t>background-color: #D4B996FF}</w:t>
            </w:r>
          </w:p>
          <w:p w14:paraId="3E593E00" w14:textId="77777777" w:rsidR="009959D7" w:rsidRDefault="009959D7" w:rsidP="009959D7">
            <w:pPr>
              <w:ind w:left="720"/>
            </w:pPr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top</w:t>
            </w:r>
            <w:proofErr w:type="gramEnd"/>
            <w:r>
              <w:t>_bar</w:t>
            </w:r>
            <w:proofErr w:type="spellEnd"/>
            <w:r>
              <w:t>{</w:t>
            </w:r>
          </w:p>
          <w:p w14:paraId="00AC6217" w14:textId="77777777" w:rsidR="009959D7" w:rsidRDefault="009959D7" w:rsidP="009959D7">
            <w:pPr>
              <w:ind w:left="720"/>
            </w:pPr>
            <w:r>
              <w:t xml:space="preserve">   width:100%;</w:t>
            </w:r>
          </w:p>
          <w:p w14:paraId="703BC8E5" w14:textId="77777777" w:rsidR="009959D7" w:rsidRDefault="009959D7" w:rsidP="009959D7">
            <w:pPr>
              <w:ind w:left="720"/>
            </w:pPr>
            <w:r>
              <w:t xml:space="preserve">   height: 40%;</w:t>
            </w:r>
          </w:p>
          <w:p w14:paraId="4096F067" w14:textId="77777777" w:rsidR="009959D7" w:rsidRDefault="009959D7" w:rsidP="009959D7">
            <w:pPr>
              <w:ind w:left="720"/>
            </w:pPr>
            <w:r>
              <w:t>}</w:t>
            </w:r>
          </w:p>
          <w:p w14:paraId="7991847E" w14:textId="77777777" w:rsidR="009959D7" w:rsidRDefault="009959D7" w:rsidP="009959D7">
            <w:pPr>
              <w:ind w:left="720"/>
            </w:pPr>
            <w:proofErr w:type="gramStart"/>
            <w:r>
              <w:t>.</w:t>
            </w:r>
            <w:proofErr w:type="spellStart"/>
            <w:r>
              <w:t>fulltable</w:t>
            </w:r>
            <w:proofErr w:type="spellEnd"/>
            <w:proofErr w:type="gramEnd"/>
            <w:r>
              <w:t>{</w:t>
            </w:r>
          </w:p>
          <w:p w14:paraId="5E94D73F" w14:textId="77777777" w:rsidR="009959D7" w:rsidRDefault="009959D7" w:rsidP="009959D7">
            <w:pPr>
              <w:ind w:left="720"/>
            </w:pPr>
            <w:r>
              <w:t xml:space="preserve">    width:100%;</w:t>
            </w:r>
          </w:p>
          <w:p w14:paraId="0F12874C" w14:textId="77777777" w:rsidR="009959D7" w:rsidRDefault="009959D7" w:rsidP="009959D7">
            <w:pPr>
              <w:ind w:left="720"/>
            </w:pPr>
            <w:r>
              <w:t xml:space="preserve">    position: absolute;</w:t>
            </w:r>
          </w:p>
          <w:p w14:paraId="54DD284E" w14:textId="77777777" w:rsidR="009959D7" w:rsidRDefault="009959D7" w:rsidP="009959D7">
            <w:pPr>
              <w:ind w:left="720"/>
            </w:pPr>
            <w:r>
              <w:t xml:space="preserve">    top: 64%;</w:t>
            </w:r>
          </w:p>
          <w:p w14:paraId="43600CEE" w14:textId="77777777" w:rsidR="009959D7" w:rsidRDefault="009959D7" w:rsidP="009959D7">
            <w:pPr>
              <w:ind w:left="720"/>
            </w:pPr>
            <w:r>
              <w:t xml:space="preserve">    left:0px;</w:t>
            </w:r>
          </w:p>
          <w:p w14:paraId="56DCE312" w14:textId="77777777" w:rsidR="009959D7" w:rsidRDefault="009959D7" w:rsidP="009959D7">
            <w:pPr>
              <w:ind w:left="720"/>
            </w:pPr>
            <w:r>
              <w:t>}</w:t>
            </w:r>
          </w:p>
          <w:p w14:paraId="730016DB" w14:textId="77777777" w:rsidR="009959D7" w:rsidRDefault="009959D7" w:rsidP="009959D7">
            <w:pPr>
              <w:ind w:left="720"/>
            </w:pPr>
            <w:proofErr w:type="spellStart"/>
            <w:proofErr w:type="gramStart"/>
            <w:r>
              <w:t>table,th</w:t>
            </w:r>
            <w:proofErr w:type="gramEnd"/>
            <w:r>
              <w:t>,td</w:t>
            </w:r>
            <w:proofErr w:type="spellEnd"/>
            <w:r>
              <w:t>{</w:t>
            </w:r>
          </w:p>
          <w:p w14:paraId="6579D049" w14:textId="77777777" w:rsidR="009959D7" w:rsidRDefault="009959D7" w:rsidP="009959D7">
            <w:pPr>
              <w:ind w:left="720"/>
            </w:pPr>
            <w:r>
              <w:t xml:space="preserve">    background-color: #A07855FF;</w:t>
            </w:r>
          </w:p>
          <w:p w14:paraId="0D385CC2" w14:textId="77777777" w:rsidR="009959D7" w:rsidRDefault="009959D7" w:rsidP="009959D7">
            <w:pPr>
              <w:ind w:left="720"/>
            </w:pPr>
            <w:r>
              <w:t xml:space="preserve">    border: 2px </w:t>
            </w:r>
            <w:proofErr w:type="gramStart"/>
            <w:r>
              <w:t>solid  #</w:t>
            </w:r>
            <w:proofErr w:type="gramEnd"/>
            <w:r>
              <w:t>A07855FF;</w:t>
            </w:r>
          </w:p>
          <w:p w14:paraId="464B48F5" w14:textId="77777777" w:rsidR="009959D7" w:rsidRDefault="009959D7" w:rsidP="009959D7">
            <w:pPr>
              <w:ind w:left="720"/>
            </w:pPr>
            <w:r>
              <w:t>}</w:t>
            </w:r>
          </w:p>
          <w:p w14:paraId="513AA79C" w14:textId="77777777" w:rsidR="009959D7" w:rsidRDefault="009959D7" w:rsidP="009959D7">
            <w:pPr>
              <w:ind w:left="720"/>
            </w:pPr>
            <w:proofErr w:type="gramStart"/>
            <w:r>
              <w:t>.</w:t>
            </w:r>
            <w:proofErr w:type="spellStart"/>
            <w:r>
              <w:t>tableheader</w:t>
            </w:r>
            <w:proofErr w:type="spellEnd"/>
            <w:proofErr w:type="gramEnd"/>
            <w:r>
              <w:t>{</w:t>
            </w:r>
          </w:p>
          <w:p w14:paraId="523CE5E2" w14:textId="77777777" w:rsidR="009959D7" w:rsidRDefault="009959D7" w:rsidP="009959D7">
            <w:pPr>
              <w:ind w:left="720"/>
            </w:pPr>
            <w:r>
              <w:t xml:space="preserve">    </w:t>
            </w:r>
            <w:proofErr w:type="spellStart"/>
            <w:proofErr w:type="gramStart"/>
            <w:r>
              <w:t>color:whitesmoke</w:t>
            </w:r>
            <w:proofErr w:type="spellEnd"/>
            <w:proofErr w:type="gramEnd"/>
            <w:r>
              <w:t>;</w:t>
            </w:r>
          </w:p>
          <w:p w14:paraId="054C039E" w14:textId="77777777" w:rsidR="009959D7" w:rsidRDefault="009959D7" w:rsidP="009959D7">
            <w:pPr>
              <w:ind w:left="720"/>
            </w:pPr>
            <w:r>
              <w:t xml:space="preserve">    font-family: Georgia, 'Times New Roman', Times, serif;</w:t>
            </w:r>
          </w:p>
          <w:p w14:paraId="5033892F" w14:textId="77777777" w:rsidR="009959D7" w:rsidRDefault="009959D7" w:rsidP="009959D7">
            <w:pPr>
              <w:ind w:left="720"/>
            </w:pPr>
            <w:r>
              <w:t xml:space="preserve">    font-weight: bold;</w:t>
            </w:r>
          </w:p>
          <w:p w14:paraId="6422A02C" w14:textId="77777777" w:rsidR="009959D7" w:rsidRDefault="009959D7" w:rsidP="009959D7">
            <w:pPr>
              <w:ind w:left="720"/>
            </w:pPr>
            <w:r>
              <w:t>}</w:t>
            </w:r>
          </w:p>
          <w:p w14:paraId="1F67987F" w14:textId="77777777" w:rsidR="009959D7" w:rsidRDefault="009959D7" w:rsidP="009959D7">
            <w:pPr>
              <w:ind w:left="720"/>
            </w:pPr>
            <w:proofErr w:type="gramStart"/>
            <w:r>
              <w:t>marquee{</w:t>
            </w:r>
            <w:proofErr w:type="gramEnd"/>
          </w:p>
          <w:p w14:paraId="6451F1D0" w14:textId="77777777" w:rsidR="009959D7" w:rsidRDefault="009959D7" w:rsidP="009959D7">
            <w:pPr>
              <w:ind w:left="720"/>
            </w:pPr>
            <w:r>
              <w:t xml:space="preserve">    width:100%;</w:t>
            </w:r>
          </w:p>
          <w:p w14:paraId="36B6A2D0" w14:textId="77777777" w:rsidR="009959D7" w:rsidRDefault="009959D7" w:rsidP="009959D7">
            <w:pPr>
              <w:ind w:left="720"/>
            </w:pPr>
            <w:r>
              <w:t xml:space="preserve">    height:4%;</w:t>
            </w:r>
          </w:p>
          <w:p w14:paraId="1790CEC5" w14:textId="77777777" w:rsidR="009959D7" w:rsidRDefault="009959D7" w:rsidP="009959D7">
            <w:pPr>
              <w:ind w:left="720"/>
            </w:pPr>
            <w:r>
              <w:lastRenderedPageBreak/>
              <w:t xml:space="preserve">    position: absolute;</w:t>
            </w:r>
          </w:p>
          <w:p w14:paraId="295920CD" w14:textId="77777777" w:rsidR="009959D7" w:rsidRDefault="009959D7" w:rsidP="009959D7">
            <w:pPr>
              <w:ind w:left="720"/>
            </w:pPr>
            <w:r>
              <w:t xml:space="preserve">    top:95%;</w:t>
            </w:r>
          </w:p>
          <w:p w14:paraId="5B4C2C04" w14:textId="77777777" w:rsidR="009959D7" w:rsidRDefault="009959D7" w:rsidP="009959D7">
            <w:pPr>
              <w:ind w:left="720"/>
            </w:pPr>
            <w:r>
              <w:t xml:space="preserve">    left:0px;</w:t>
            </w:r>
          </w:p>
          <w:p w14:paraId="1441839A" w14:textId="77777777" w:rsidR="009959D7" w:rsidRDefault="009959D7" w:rsidP="009959D7">
            <w:pPr>
              <w:ind w:left="720"/>
            </w:pPr>
            <w:r>
              <w:t xml:space="preserve">    text-align: center;</w:t>
            </w:r>
          </w:p>
          <w:p w14:paraId="30625EDF" w14:textId="77777777" w:rsidR="009959D7" w:rsidRDefault="009959D7" w:rsidP="009959D7">
            <w:pPr>
              <w:ind w:left="720"/>
            </w:pPr>
            <w:r>
              <w:t xml:space="preserve">    font-family: Verdana, Geneva, Tahoma, sans-serif;</w:t>
            </w:r>
          </w:p>
          <w:p w14:paraId="48DE6621" w14:textId="77777777" w:rsidR="009959D7" w:rsidRDefault="009959D7" w:rsidP="009959D7">
            <w:pPr>
              <w:ind w:left="720"/>
            </w:pPr>
            <w:r>
              <w:t xml:space="preserve">    font-size: small;</w:t>
            </w:r>
          </w:p>
          <w:p w14:paraId="1700E704" w14:textId="77777777" w:rsidR="009959D7" w:rsidRDefault="009959D7" w:rsidP="009959D7">
            <w:pPr>
              <w:ind w:left="720"/>
            </w:pPr>
            <w:r>
              <w:t xml:space="preserve">    color: white;</w:t>
            </w:r>
          </w:p>
          <w:p w14:paraId="18AB54EE" w14:textId="77777777" w:rsidR="009959D7" w:rsidRDefault="009959D7" w:rsidP="009959D7">
            <w:pPr>
              <w:ind w:left="720"/>
            </w:pPr>
            <w:r>
              <w:t xml:space="preserve">    background-color: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142, 94, 53);</w:t>
            </w:r>
          </w:p>
          <w:p w14:paraId="7FE5E515" w14:textId="77777777" w:rsidR="009959D7" w:rsidRDefault="009959D7" w:rsidP="009959D7">
            <w:pPr>
              <w:ind w:left="720"/>
            </w:pPr>
            <w:r>
              <w:t>}</w:t>
            </w:r>
          </w:p>
          <w:p w14:paraId="3192406E" w14:textId="77777777" w:rsidR="009959D7" w:rsidRDefault="009959D7" w:rsidP="009959D7">
            <w:pPr>
              <w:ind w:left="720"/>
            </w:pPr>
            <w:r>
              <w:t>#a101{</w:t>
            </w:r>
          </w:p>
          <w:p w14:paraId="52BE81B8" w14:textId="77777777" w:rsidR="009959D7" w:rsidRDefault="009959D7" w:rsidP="009959D7">
            <w:pPr>
              <w:ind w:left="720"/>
            </w:pPr>
            <w:r>
              <w:t xml:space="preserve">    height: 50px;</w:t>
            </w:r>
          </w:p>
          <w:p w14:paraId="71834DCD" w14:textId="77777777" w:rsidR="009959D7" w:rsidRDefault="009959D7" w:rsidP="009959D7">
            <w:pPr>
              <w:ind w:left="720"/>
            </w:pPr>
            <w:r>
              <w:t xml:space="preserve">    width: 500px;</w:t>
            </w:r>
          </w:p>
          <w:p w14:paraId="554CA922" w14:textId="77777777" w:rsidR="009959D7" w:rsidRDefault="009959D7" w:rsidP="009959D7">
            <w:pPr>
              <w:ind w:left="720"/>
            </w:pPr>
            <w:r>
              <w:t xml:space="preserve">    position: absolute;</w:t>
            </w:r>
          </w:p>
          <w:p w14:paraId="79015A56" w14:textId="77777777" w:rsidR="009959D7" w:rsidRDefault="009959D7" w:rsidP="009959D7">
            <w:pPr>
              <w:ind w:left="720"/>
            </w:pPr>
            <w:r>
              <w:t xml:space="preserve">    top: 40%;</w:t>
            </w:r>
          </w:p>
          <w:p w14:paraId="43F37F0B" w14:textId="77777777" w:rsidR="009959D7" w:rsidRDefault="009959D7" w:rsidP="009959D7">
            <w:pPr>
              <w:ind w:left="720"/>
            </w:pPr>
            <w:r>
              <w:t xml:space="preserve">    left: 20%;</w:t>
            </w:r>
          </w:p>
          <w:p w14:paraId="6F5D8EC0" w14:textId="77777777" w:rsidR="009959D7" w:rsidRDefault="009959D7" w:rsidP="009959D7">
            <w:pPr>
              <w:ind w:left="720"/>
            </w:pPr>
            <w:r>
              <w:t>}</w:t>
            </w:r>
          </w:p>
          <w:p w14:paraId="733A6012" w14:textId="77777777" w:rsidR="009959D7" w:rsidRDefault="009959D7" w:rsidP="009959D7">
            <w:pPr>
              <w:ind w:left="720"/>
            </w:pPr>
            <w:r>
              <w:t>#b102{</w:t>
            </w:r>
          </w:p>
          <w:p w14:paraId="21848A5A" w14:textId="77777777" w:rsidR="009959D7" w:rsidRDefault="009959D7" w:rsidP="009959D7">
            <w:pPr>
              <w:ind w:left="720"/>
            </w:pPr>
            <w:r>
              <w:t xml:space="preserve">    height:50px;</w:t>
            </w:r>
          </w:p>
          <w:p w14:paraId="74BC6340" w14:textId="77777777" w:rsidR="009959D7" w:rsidRDefault="009959D7" w:rsidP="009959D7">
            <w:pPr>
              <w:ind w:left="720"/>
            </w:pPr>
            <w:r>
              <w:t xml:space="preserve">    </w:t>
            </w:r>
            <w:proofErr w:type="spellStart"/>
            <w:proofErr w:type="gramStart"/>
            <w:r>
              <w:t>width:auto</w:t>
            </w:r>
            <w:proofErr w:type="spellEnd"/>
            <w:proofErr w:type="gramEnd"/>
            <w:r>
              <w:t>;</w:t>
            </w:r>
          </w:p>
          <w:p w14:paraId="7A38962B" w14:textId="77777777" w:rsidR="009959D7" w:rsidRDefault="009959D7" w:rsidP="009959D7">
            <w:pPr>
              <w:ind w:left="720"/>
            </w:pPr>
            <w:r>
              <w:t xml:space="preserve">    position: absolute;</w:t>
            </w:r>
          </w:p>
          <w:p w14:paraId="67E5DCA4" w14:textId="77777777" w:rsidR="009959D7" w:rsidRDefault="009959D7" w:rsidP="009959D7">
            <w:pPr>
              <w:ind w:left="720"/>
            </w:pPr>
            <w:r>
              <w:t xml:space="preserve">    top: 40%;</w:t>
            </w:r>
          </w:p>
          <w:p w14:paraId="72729C66" w14:textId="16BB5FD7" w:rsidR="009959D7" w:rsidRDefault="009959D7" w:rsidP="009959D7">
            <w:pPr>
              <w:ind w:left="720"/>
            </w:pPr>
            <w:r>
              <w:t xml:space="preserve">    left: 58%;}</w:t>
            </w:r>
          </w:p>
          <w:p w14:paraId="31E6F8DB" w14:textId="77777777" w:rsidR="009959D7" w:rsidRDefault="009959D7" w:rsidP="009959D7">
            <w:pPr>
              <w:ind w:left="720"/>
            </w:pPr>
            <w:r>
              <w:t xml:space="preserve">&lt;/style&gt;    </w:t>
            </w:r>
          </w:p>
          <w:p w14:paraId="04E5B085" w14:textId="77777777" w:rsidR="009959D7" w:rsidRDefault="009959D7" w:rsidP="009959D7">
            <w:pPr>
              <w:ind w:left="720"/>
            </w:pPr>
            <w:r>
              <w:t>&lt;body&gt;</w:t>
            </w:r>
          </w:p>
          <w:p w14:paraId="7AB19250" w14:textId="77777777" w:rsidR="009959D7" w:rsidRDefault="009959D7" w:rsidP="009959D7">
            <w:pPr>
              <w:ind w:left="720"/>
            </w:pPr>
            <w:r>
              <w:t xml:space="preserve">    &lt;</w:t>
            </w:r>
            <w:proofErr w:type="spellStart"/>
            <w:r>
              <w:t>iframe</w:t>
            </w:r>
            <w:proofErr w:type="spellEnd"/>
            <w:r>
              <w:t xml:space="preserve"> class="</w:t>
            </w:r>
            <w:proofErr w:type="spellStart"/>
            <w:r>
              <w:t>top_bar</w:t>
            </w:r>
            <w:proofErr w:type="spellEnd"/>
            <w:r>
              <w:t>" title="</w:t>
            </w:r>
            <w:proofErr w:type="spellStart"/>
            <w:r>
              <w:t>Menubar</w:t>
            </w:r>
            <w:proofErr w:type="spellEnd"/>
            <w:r>
              <w:t xml:space="preserve">" frameborder="0" scrolling="no" </w:t>
            </w:r>
            <w:proofErr w:type="spellStart"/>
            <w:r>
              <w:t>src</w:t>
            </w:r>
            <w:proofErr w:type="spellEnd"/>
            <w:r>
              <w:t>="Topbar.html"&gt;&lt;/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  <w:p w14:paraId="09470984" w14:textId="77777777" w:rsidR="009959D7" w:rsidRDefault="009959D7" w:rsidP="009959D7">
            <w:pPr>
              <w:ind w:left="720"/>
            </w:pPr>
            <w:r>
              <w:t xml:space="preserve">    &lt;input id="a101" type="text" placeholder="Enter Order Number"&gt;</w:t>
            </w:r>
          </w:p>
          <w:p w14:paraId="0544C993" w14:textId="77777777" w:rsidR="009959D7" w:rsidRDefault="009959D7" w:rsidP="009959D7">
            <w:pPr>
              <w:ind w:left="720"/>
            </w:pPr>
            <w:r>
              <w:t xml:space="preserve">    &lt;button id="b102" type="button"&gt;Track Order&lt;/button&gt;</w:t>
            </w:r>
          </w:p>
          <w:p w14:paraId="3AF5BDDB" w14:textId="77777777" w:rsidR="009959D7" w:rsidRDefault="009959D7" w:rsidP="009959D7">
            <w:pPr>
              <w:ind w:left="720"/>
            </w:pPr>
            <w:r>
              <w:t xml:space="preserve">    &lt;table class="</w:t>
            </w:r>
            <w:proofErr w:type="spellStart"/>
            <w:r>
              <w:t>fulltable</w:t>
            </w:r>
            <w:proofErr w:type="spellEnd"/>
            <w:r>
              <w:t>"&gt;</w:t>
            </w:r>
          </w:p>
          <w:p w14:paraId="00814FE8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7BE3267C" w14:textId="77777777" w:rsidR="009959D7" w:rsidRDefault="009959D7" w:rsidP="009959D7">
            <w:pPr>
              <w:ind w:left="720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table_header</w:t>
            </w:r>
            <w:proofErr w:type="spellEnd"/>
            <w:r>
              <w:t>"&gt;HELP&lt;/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4484D85" w14:textId="77777777" w:rsidR="009959D7" w:rsidRDefault="009959D7" w:rsidP="009959D7">
            <w:pPr>
              <w:ind w:left="720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table_header</w:t>
            </w:r>
            <w:proofErr w:type="spellEnd"/>
            <w:r>
              <w:t>"&gt;COMPANY&lt;/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4D2D10A" w14:textId="77777777" w:rsidR="009959D7" w:rsidRDefault="009959D7" w:rsidP="009959D7">
            <w:pPr>
              <w:ind w:left="720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table_header</w:t>
            </w:r>
            <w:proofErr w:type="spellEnd"/>
            <w:r>
              <w:t>"&gt;BUISNESS&lt;/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6AA51C9" w14:textId="77777777" w:rsidR="009959D7" w:rsidRDefault="009959D7" w:rsidP="009959D7">
            <w:pPr>
              <w:ind w:left="720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table_header</w:t>
            </w:r>
            <w:proofErr w:type="spellEnd"/>
            <w:r>
              <w:t>"&gt;COUPON PARTNERS&lt;/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F106E40" w14:textId="77777777" w:rsidR="009959D7" w:rsidRDefault="009959D7" w:rsidP="009959D7">
            <w:pPr>
              <w:ind w:left="720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table_header</w:t>
            </w:r>
            <w:proofErr w:type="spellEnd"/>
            <w:r>
              <w:t>"&gt;PRESS&lt;/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4626C1D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1EDA465D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36CA2F9C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"&gt;Survey&lt;/td&gt;</w:t>
            </w:r>
          </w:p>
          <w:p w14:paraId="059134A3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"&gt;About us&lt;/td&gt;</w:t>
            </w:r>
          </w:p>
          <w:p w14:paraId="2E9D1733" w14:textId="77777777" w:rsidR="009959D7" w:rsidRDefault="009959D7" w:rsidP="009959D7">
            <w:pPr>
              <w:ind w:left="720"/>
            </w:pPr>
            <w:r>
              <w:lastRenderedPageBreak/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"&gt;International Buyers&lt;/td&gt;</w:t>
            </w:r>
          </w:p>
          <w:p w14:paraId="5B8FCC07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"&gt;Taj Coupons&lt;/td&gt;</w:t>
            </w:r>
          </w:p>
          <w:p w14:paraId="369313D7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436CFD24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47382658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5023D6C2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"&gt;How to buy&lt;/td&gt;</w:t>
            </w:r>
          </w:p>
          <w:p w14:paraId="09F2B3AF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"&gt;Contact us&lt;/td&gt;</w:t>
            </w:r>
          </w:p>
          <w:p w14:paraId="3EE406EF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 xml:space="preserve">"&gt;Sell on Taj </w:t>
            </w:r>
            <w:proofErr w:type="spellStart"/>
            <w:r>
              <w:t>Jwellers</w:t>
            </w:r>
            <w:proofErr w:type="spellEnd"/>
            <w:r>
              <w:t>&lt;/td&gt;</w:t>
            </w:r>
          </w:p>
          <w:p w14:paraId="4CEAC7CE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"&gt;Taj Offers&lt;/td&gt;</w:t>
            </w:r>
          </w:p>
          <w:p w14:paraId="66000087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29211AF4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7613C94C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701E4D76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"&gt;Track Order&lt;/td&gt;</w:t>
            </w:r>
          </w:p>
          <w:p w14:paraId="558E9496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"&gt;Careers&lt;/td&gt;</w:t>
            </w:r>
          </w:p>
          <w:p w14:paraId="59E72DE9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"&gt;Designer Login&lt;/td&gt;</w:t>
            </w:r>
          </w:p>
          <w:p w14:paraId="14D9214F" w14:textId="77777777" w:rsidR="009959D7" w:rsidRDefault="009959D7" w:rsidP="009959D7">
            <w:pPr>
              <w:ind w:left="720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table_header</w:t>
            </w:r>
            <w:proofErr w:type="spellEnd"/>
            <w:r>
              <w:t>"&gt;SOCIAL&lt;/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8DF891F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629C57A8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22DBA95D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5FFD2CC0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"&gt;Payments&lt;/td&gt;</w:t>
            </w:r>
          </w:p>
          <w:p w14:paraId="0EAAA509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"&gt;Blogs&lt;/td&gt;</w:t>
            </w:r>
          </w:p>
          <w:p w14:paraId="4389F13B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1DF84FA9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"&gt;&lt;span class="material-icons"&gt;</w:t>
            </w:r>
            <w:proofErr w:type="spellStart"/>
            <w:r>
              <w:t>thumb_up_alt</w:t>
            </w:r>
            <w:proofErr w:type="spellEnd"/>
            <w:r>
              <w:t>&lt;/span&gt;</w:t>
            </w:r>
          </w:p>
          <w:p w14:paraId="5A14B719" w14:textId="77777777" w:rsidR="009959D7" w:rsidRDefault="009959D7" w:rsidP="009959D7">
            <w:pPr>
              <w:ind w:left="720"/>
            </w:pPr>
            <w:r>
              <w:t xml:space="preserve">            &lt;/td&gt;</w:t>
            </w:r>
          </w:p>
          <w:p w14:paraId="67C11677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7587D202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76907D73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2029A62E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"&gt;Shipping&lt;/td&gt;</w:t>
            </w:r>
          </w:p>
          <w:p w14:paraId="78D900DC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"&gt;Terms&lt;/td&gt;</w:t>
            </w:r>
          </w:p>
          <w:p w14:paraId="3802E312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61CDF9C9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35F48277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003DDF09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60A1FA8A" w14:textId="77777777" w:rsidR="009959D7" w:rsidRDefault="009959D7" w:rsidP="009959D7">
            <w:pPr>
              <w:ind w:left="720"/>
            </w:pPr>
            <w:r>
              <w:t xml:space="preserve">        &lt;tr&gt;</w:t>
            </w:r>
          </w:p>
          <w:p w14:paraId="411568A9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"&gt;FAQ's&lt;/td&gt;</w:t>
            </w:r>
          </w:p>
          <w:p w14:paraId="6D5CEC2A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"&gt;Privacy&lt;/td&gt;</w:t>
            </w:r>
          </w:p>
          <w:p w14:paraId="20DD001F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595A5849" w14:textId="77777777" w:rsidR="009959D7" w:rsidRDefault="009959D7" w:rsidP="009959D7">
            <w:pPr>
              <w:ind w:left="720"/>
            </w:pPr>
            <w:r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79F9DD1B" w14:textId="77777777" w:rsidR="009959D7" w:rsidRDefault="009959D7" w:rsidP="009959D7">
            <w:pPr>
              <w:ind w:left="720"/>
            </w:pPr>
            <w:r>
              <w:lastRenderedPageBreak/>
              <w:t xml:space="preserve">            &lt;td class="</w:t>
            </w:r>
            <w:proofErr w:type="spellStart"/>
            <w:r>
              <w:t>simple_cell</w:t>
            </w:r>
            <w:proofErr w:type="spellEnd"/>
            <w:r>
              <w:t>"&gt;&lt;/td&gt;</w:t>
            </w:r>
          </w:p>
          <w:p w14:paraId="01A446EE" w14:textId="77777777" w:rsidR="009959D7" w:rsidRDefault="009959D7" w:rsidP="009959D7">
            <w:pPr>
              <w:ind w:left="720"/>
            </w:pPr>
            <w:r>
              <w:t xml:space="preserve">        &lt;/tr&gt;</w:t>
            </w:r>
          </w:p>
          <w:p w14:paraId="1641BE27" w14:textId="77777777" w:rsidR="009959D7" w:rsidRDefault="009959D7" w:rsidP="009959D7">
            <w:pPr>
              <w:ind w:left="720"/>
            </w:pPr>
            <w:r>
              <w:t xml:space="preserve">    &lt;/table&gt;</w:t>
            </w:r>
          </w:p>
          <w:p w14:paraId="73289FA7" w14:textId="77777777" w:rsidR="009959D7" w:rsidRDefault="009959D7" w:rsidP="009959D7">
            <w:pPr>
              <w:ind w:left="720"/>
            </w:pPr>
            <w:r>
              <w:t xml:space="preserve">    &lt;marquee </w:t>
            </w:r>
            <w:proofErr w:type="spellStart"/>
            <w:r>
              <w:t>scrollamount</w:t>
            </w:r>
            <w:proofErr w:type="spellEnd"/>
            <w:r>
              <w:t xml:space="preserve">="0"&gt;Copyright © 2022, Taj Online Services Pvt. Ltd. All Rights </w:t>
            </w:r>
            <w:proofErr w:type="gramStart"/>
            <w:r>
              <w:t>Reserved.&lt;</w:t>
            </w:r>
            <w:proofErr w:type="gramEnd"/>
            <w:r>
              <w:t>/marquee&gt;</w:t>
            </w:r>
          </w:p>
          <w:p w14:paraId="7881CBED" w14:textId="77777777" w:rsidR="009959D7" w:rsidRDefault="009959D7" w:rsidP="009959D7">
            <w:pPr>
              <w:ind w:left="720"/>
            </w:pPr>
            <w:r>
              <w:t xml:space="preserve">&lt;/body&gt;    </w:t>
            </w:r>
          </w:p>
          <w:p w14:paraId="3762DB99" w14:textId="77777777" w:rsidR="009959D7" w:rsidRDefault="009959D7" w:rsidP="009959D7">
            <w:pPr>
              <w:ind w:left="720"/>
            </w:pPr>
            <w:r>
              <w:t>&lt;/html&gt;</w:t>
            </w:r>
          </w:p>
          <w:p w14:paraId="239BA83E" w14:textId="0F727EB5" w:rsidR="00E00F4E" w:rsidRDefault="00E00F4E" w:rsidP="009959D7">
            <w:pPr>
              <w:ind w:left="720"/>
              <w:rPr>
                <w:sz w:val="40"/>
                <w:szCs w:val="40"/>
              </w:rPr>
            </w:pPr>
          </w:p>
          <w:p w14:paraId="36739F4D" w14:textId="0CB313A2" w:rsidR="0048429F" w:rsidRDefault="0048429F" w:rsidP="009959D7">
            <w:pPr>
              <w:ind w:left="720"/>
              <w:rPr>
                <w:sz w:val="40"/>
                <w:szCs w:val="40"/>
              </w:rPr>
            </w:pPr>
          </w:p>
          <w:p w14:paraId="4D04EC57" w14:textId="50EBB22D" w:rsidR="0048429F" w:rsidRDefault="0048429F" w:rsidP="009959D7">
            <w:pPr>
              <w:ind w:left="720"/>
              <w:rPr>
                <w:sz w:val="40"/>
                <w:szCs w:val="40"/>
              </w:rPr>
            </w:pPr>
          </w:p>
          <w:p w14:paraId="7638FD15" w14:textId="77777777" w:rsidR="0048429F" w:rsidRDefault="0048429F" w:rsidP="0048429F">
            <w:pPr>
              <w:rPr>
                <w:sz w:val="40"/>
                <w:szCs w:val="40"/>
              </w:rPr>
            </w:pPr>
          </w:p>
          <w:p w14:paraId="07EE4D6E" w14:textId="77777777" w:rsidR="009959D7" w:rsidRDefault="00E00F4E" w:rsidP="00E00F4E">
            <w:pPr>
              <w:rPr>
                <w:b/>
                <w:bCs/>
                <w:sz w:val="40"/>
                <w:szCs w:val="40"/>
              </w:rPr>
            </w:pPr>
            <w:r w:rsidRPr="00E00F4E">
              <w:rPr>
                <w:b/>
                <w:bCs/>
                <w:sz w:val="40"/>
                <w:szCs w:val="40"/>
              </w:rPr>
              <w:t xml:space="preserve">       Resources and Online-websites used:</w:t>
            </w:r>
          </w:p>
          <w:p w14:paraId="369D42A4" w14:textId="0476F7ED" w:rsidR="00E00F4E" w:rsidRDefault="00E00F4E" w:rsidP="00E00F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Mirraw        </w:t>
            </w:r>
            <w:r w:rsidR="007D5A98">
              <w:rPr>
                <w:b/>
                <w:bCs/>
              </w:rPr>
              <w:t xml:space="preserve">  </w:t>
            </w:r>
            <w:r w:rsidR="00207E1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Main website used for copying</w:t>
            </w:r>
            <w:r w:rsidR="007D5A98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    </w:t>
            </w:r>
            <w:r w:rsidR="007D5A98">
              <w:rPr>
                <w:b/>
                <w:bCs/>
              </w:rPr>
              <w:t xml:space="preserve">                                               </w:t>
            </w:r>
            <w:r>
              <w:rPr>
                <w:b/>
                <w:bCs/>
              </w:rPr>
              <w:t xml:space="preserve">URL- </w:t>
            </w:r>
            <w:hyperlink r:id="rId9" w:history="1">
              <w:r w:rsidRPr="004A34A9">
                <w:rPr>
                  <w:rStyle w:val="Hyperlink"/>
                  <w:b/>
                  <w:bCs/>
                </w:rPr>
                <w:t>https://www.mirraw.com/</w:t>
              </w:r>
            </w:hyperlink>
            <w:r>
              <w:rPr>
                <w:b/>
                <w:bCs/>
              </w:rPr>
              <w:t xml:space="preserve"> </w:t>
            </w:r>
          </w:p>
          <w:p w14:paraId="6C8C0DAC" w14:textId="11646B89" w:rsidR="007D5A98" w:rsidRDefault="007D5A98" w:rsidP="00E00F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Favicon         </w:t>
            </w:r>
            <w:r w:rsidR="00207E1E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 w:rsidR="00207E1E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For designing Tj Favicon at top of webpage.                              URL-</w:t>
            </w:r>
            <w:r w:rsidR="00E00F4E">
              <w:rPr>
                <w:b/>
                <w:bCs/>
              </w:rPr>
              <w:t xml:space="preserve"> </w:t>
            </w:r>
            <w:hyperlink r:id="rId10" w:history="1">
              <w:r w:rsidRPr="004A34A9">
                <w:rPr>
                  <w:rStyle w:val="Hyperlink"/>
                  <w:b/>
                  <w:bCs/>
                </w:rPr>
                <w:t>https://www.favicon.cc/</w:t>
              </w:r>
            </w:hyperlink>
            <w:r>
              <w:rPr>
                <w:b/>
                <w:bCs/>
              </w:rPr>
              <w:t xml:space="preserve"> </w:t>
            </w:r>
            <w:r w:rsidR="00E00F4E">
              <w:rPr>
                <w:b/>
                <w:bCs/>
              </w:rPr>
              <w:t xml:space="preserve">         </w:t>
            </w:r>
          </w:p>
          <w:p w14:paraId="187E9886" w14:textId="477D65FC" w:rsidR="00E00F4E" w:rsidRDefault="007D5A98" w:rsidP="00E00F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FLD</w:t>
            </w:r>
            <w:r w:rsidR="00E00F4E"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    </w:t>
            </w:r>
            <w:r w:rsidR="00207E1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For Designing the Taj jewellers Logo.                                           URL- </w:t>
            </w:r>
            <w:hyperlink r:id="rId11" w:history="1">
              <w:r w:rsidRPr="004A34A9">
                <w:rPr>
                  <w:rStyle w:val="Hyperlink"/>
                  <w:b/>
                  <w:bCs/>
                </w:rPr>
                <w:t>https://www.freelogodesign.org/</w:t>
              </w:r>
            </w:hyperlink>
            <w:r>
              <w:rPr>
                <w:b/>
                <w:bCs/>
              </w:rPr>
              <w:t xml:space="preserve"> </w:t>
            </w:r>
          </w:p>
          <w:p w14:paraId="38456AD3" w14:textId="6311EA2E" w:rsidR="007D5A98" w:rsidRDefault="007D5A98" w:rsidP="00E00F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W3 Schools  </w:t>
            </w:r>
            <w:r w:rsidR="00207E1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207E1E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For clearing Doubts in HTML and </w:t>
            </w:r>
            <w:r w:rsidR="00207E1E">
              <w:rPr>
                <w:b/>
                <w:bCs/>
              </w:rPr>
              <w:t xml:space="preserve">learning CSS.                         URL- </w:t>
            </w:r>
            <w:hyperlink r:id="rId12" w:history="1">
              <w:r w:rsidR="00207E1E" w:rsidRPr="004A34A9">
                <w:rPr>
                  <w:rStyle w:val="Hyperlink"/>
                  <w:b/>
                  <w:bCs/>
                </w:rPr>
                <w:t>https://www.w3schools.com/</w:t>
              </w:r>
            </w:hyperlink>
            <w:r w:rsidR="00207E1E">
              <w:rPr>
                <w:b/>
                <w:bCs/>
              </w:rPr>
              <w:t xml:space="preserve"> </w:t>
            </w:r>
          </w:p>
          <w:p w14:paraId="7DDE9D0F" w14:textId="77777777" w:rsidR="00207E1E" w:rsidRDefault="00207E1E" w:rsidP="00E00F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Google Fonts    For Inserting Icons from google fonts.                                         URL- </w:t>
            </w:r>
            <w:hyperlink r:id="rId13" w:history="1">
              <w:r w:rsidRPr="004A34A9">
                <w:rPr>
                  <w:rStyle w:val="Hyperlink"/>
                  <w:b/>
                  <w:bCs/>
                </w:rPr>
                <w:t>https://developers.google.com/fonts</w:t>
              </w:r>
            </w:hyperlink>
            <w:r>
              <w:rPr>
                <w:b/>
                <w:bCs/>
              </w:rPr>
              <w:t xml:space="preserve"> </w:t>
            </w:r>
          </w:p>
          <w:p w14:paraId="337299FA" w14:textId="77777777" w:rsidR="00207E1E" w:rsidRDefault="00207E1E" w:rsidP="00207E1E">
            <w:pPr>
              <w:rPr>
                <w:b/>
                <w:bCs/>
              </w:rPr>
            </w:pPr>
          </w:p>
          <w:p w14:paraId="57C0879D" w14:textId="6A60CA84" w:rsidR="00207E1E" w:rsidRPr="00207E1E" w:rsidRDefault="00207E1E" w:rsidP="00207E1E">
            <w:pPr>
              <w:rPr>
                <w:b/>
                <w:bCs/>
              </w:rPr>
            </w:pPr>
          </w:p>
        </w:tc>
      </w:tr>
      <w:tr w:rsidR="00A1111B" w14:paraId="4D9C803F" w14:textId="77777777" w:rsidTr="00ED4B70">
        <w:trPr>
          <w:trHeight w:val="652"/>
        </w:trPr>
        <w:tc>
          <w:tcPr>
            <w:tcW w:w="12237" w:type="dxa"/>
            <w:vAlign w:val="bottom"/>
          </w:tcPr>
          <w:p w14:paraId="245435B1" w14:textId="1E461062" w:rsidR="00A1111B" w:rsidRDefault="00207E1E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5E0776" wp14:editId="230AD0FA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377190</wp:posOffset>
                      </wp:positionV>
                      <wp:extent cx="1828800" cy="18288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ECE2E7" w14:textId="3BE3E213" w:rsidR="00207E1E" w:rsidRPr="00207E1E" w:rsidRDefault="00207E1E" w:rsidP="00207E1E">
                                  <w:pPr>
                                    <w:jc w:val="center"/>
                                    <w:rPr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lang w:val="en-I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lang w:val="en-IN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Thank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E0776" id="Text Box 21" o:spid="_x0000_s1038" type="#_x0000_t202" style="position:absolute;left:0;text-align:left;margin-left:185.75pt;margin-top:29.7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I6Andvd&#10;AAAACgEAAA8AAAAAAAAAAAAAAAAAZwQAAGRycy9kb3ducmV2LnhtbFBLBQYAAAAABAAEAPMAAABx&#10;BQAAAAA=&#10;" filled="f" stroked="f">
                      <v:textbox style="mso-fit-shape-to-text:t">
                        <w:txbxContent>
                          <w:p w14:paraId="13ECE2E7" w14:textId="3BE3E213" w:rsidR="00207E1E" w:rsidRPr="00207E1E" w:rsidRDefault="00207E1E" w:rsidP="00207E1E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7F0CC87" w14:textId="281EB1FE" w:rsidR="00392FA9" w:rsidRDefault="00392FA9"/>
    <w:sectPr w:rsidR="00392FA9" w:rsidSect="00021C04">
      <w:footerReference w:type="default" r:id="rId14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5894" w14:textId="77777777" w:rsidR="00FB529F" w:rsidRDefault="00FB529F" w:rsidP="005D4E79">
      <w:pPr>
        <w:spacing w:after="0" w:line="240" w:lineRule="auto"/>
      </w:pPr>
      <w:r>
        <w:separator/>
      </w:r>
    </w:p>
  </w:endnote>
  <w:endnote w:type="continuationSeparator" w:id="0">
    <w:p w14:paraId="7DBF05F1" w14:textId="77777777" w:rsidR="00FB529F" w:rsidRDefault="00FB529F" w:rsidP="005D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16D1" w14:textId="281DBA41" w:rsidR="005D4E79" w:rsidRDefault="005D4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8701" w14:textId="77777777" w:rsidR="00FB529F" w:rsidRDefault="00FB529F" w:rsidP="005D4E79">
      <w:pPr>
        <w:spacing w:after="0" w:line="240" w:lineRule="auto"/>
      </w:pPr>
      <w:r>
        <w:separator/>
      </w:r>
    </w:p>
  </w:footnote>
  <w:footnote w:type="continuationSeparator" w:id="0">
    <w:p w14:paraId="63260560" w14:textId="77777777" w:rsidR="00FB529F" w:rsidRDefault="00FB529F" w:rsidP="005D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224"/>
    <w:multiLevelType w:val="hybridMultilevel"/>
    <w:tmpl w:val="1C3A4F62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51086CA1"/>
    <w:multiLevelType w:val="hybridMultilevel"/>
    <w:tmpl w:val="83442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84565"/>
    <w:multiLevelType w:val="hybridMultilevel"/>
    <w:tmpl w:val="E0C4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879670">
    <w:abstractNumId w:val="2"/>
  </w:num>
  <w:num w:numId="2" w16cid:durableId="821503140">
    <w:abstractNumId w:val="1"/>
  </w:num>
  <w:num w:numId="3" w16cid:durableId="211682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31"/>
    <w:rsid w:val="000048BC"/>
    <w:rsid w:val="00021C04"/>
    <w:rsid w:val="00040068"/>
    <w:rsid w:val="000B4502"/>
    <w:rsid w:val="0014311A"/>
    <w:rsid w:val="001C40E9"/>
    <w:rsid w:val="001D2A9A"/>
    <w:rsid w:val="00207E1E"/>
    <w:rsid w:val="00392FA9"/>
    <w:rsid w:val="0048429F"/>
    <w:rsid w:val="00485144"/>
    <w:rsid w:val="00515218"/>
    <w:rsid w:val="00554282"/>
    <w:rsid w:val="00592481"/>
    <w:rsid w:val="005D4E79"/>
    <w:rsid w:val="007D5A98"/>
    <w:rsid w:val="00873F31"/>
    <w:rsid w:val="008A0CBC"/>
    <w:rsid w:val="00942E90"/>
    <w:rsid w:val="00955D3F"/>
    <w:rsid w:val="009959D7"/>
    <w:rsid w:val="00A1111B"/>
    <w:rsid w:val="00AB3B91"/>
    <w:rsid w:val="00AF1B59"/>
    <w:rsid w:val="00B97245"/>
    <w:rsid w:val="00C211DB"/>
    <w:rsid w:val="00C37A6D"/>
    <w:rsid w:val="00D76AB2"/>
    <w:rsid w:val="00D81B80"/>
    <w:rsid w:val="00DE692F"/>
    <w:rsid w:val="00E00F4E"/>
    <w:rsid w:val="00E649C6"/>
    <w:rsid w:val="00ED4B70"/>
    <w:rsid w:val="00F81691"/>
    <w:rsid w:val="00FB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2F28"/>
  <w15:chartTrackingRefBased/>
  <w15:docId w15:val="{1E0BCF37-F061-431E-9C19-AA4EDE6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D7"/>
  </w:style>
  <w:style w:type="paragraph" w:styleId="Heading1">
    <w:name w:val="heading 1"/>
    <w:basedOn w:val="Normal"/>
    <w:next w:val="Normal"/>
    <w:link w:val="Heading1Char"/>
    <w:uiPriority w:val="9"/>
    <w:qFormat/>
    <w:rsid w:val="009959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9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9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9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D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9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Spacing">
    <w:name w:val="No Spacing"/>
    <w:uiPriority w:val="1"/>
    <w:qFormat/>
    <w:rsid w:val="009959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59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9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D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9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959D7"/>
    <w:rPr>
      <w:b/>
      <w:bCs/>
    </w:rPr>
  </w:style>
  <w:style w:type="character" w:styleId="Emphasis">
    <w:name w:val="Emphasis"/>
    <w:basedOn w:val="DefaultParagraphFont"/>
    <w:uiPriority w:val="20"/>
    <w:qFormat/>
    <w:rsid w:val="009959D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959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D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59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59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59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59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59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9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00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F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4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79"/>
  </w:style>
  <w:style w:type="paragraph" w:styleId="Footer">
    <w:name w:val="footer"/>
    <w:basedOn w:val="Normal"/>
    <w:link w:val="FooterChar"/>
    <w:uiPriority w:val="99"/>
    <w:unhideWhenUsed/>
    <w:rsid w:val="005D4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evelopers.google.com/fo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logodesign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vicon.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rraw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preet%20Kaur\AppData\Local\Packages\Microsoft.Office.Desktop_8wekyb3d8bbwe\LocalCache\Roaming\Microsoft\Templates\Report%20(Origi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852D-97E7-4493-8EF5-1EECACA8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(Origin theme).dotx</Template>
  <TotalTime>152</TotalTime>
  <Pages>1</Pages>
  <Words>4315</Words>
  <Characters>24602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4</cp:revision>
  <cp:lastPrinted>2022-07-25T22:20:00Z</cp:lastPrinted>
  <dcterms:created xsi:type="dcterms:W3CDTF">2022-07-25T19:46:00Z</dcterms:created>
  <dcterms:modified xsi:type="dcterms:W3CDTF">2022-07-25T22:21:00Z</dcterms:modified>
</cp:coreProperties>
</file>